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-912495</wp:posOffset>
                </wp:positionV>
                <wp:extent cx="6983730" cy="151765"/>
                <wp:effectExtent l="0" t="0" r="7620" b="63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185" y="467995"/>
                          <a:ext cx="6983730" cy="151765"/>
                        </a:xfrm>
                        <a:prstGeom prst="rect">
                          <a:avLst/>
                        </a:prstGeom>
                        <a:solidFill>
                          <a:srgbClr val="3B4D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3pt;margin-top:-71.85pt;height:11.95pt;width:549.9pt;z-index:251704320;v-text-anchor:middle;mso-width-relative:page;mso-height-relative:page;" fillcolor="#3B4D5B" filled="t" stroked="f" coordsize="21600,21600" o:gfxdata="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23WQrdAAAADgEAAA8AAAAAAAAAAQAgAAAAIgAAAGRycy9kb3ducmV2LnhtbFBLAQIU&#10;ABQAAAAIAIdO4kBGSQZnYAIAAIkEAAAOAAAAAAAAAAEAIAAAACw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17420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-485775</wp:posOffset>
                </wp:positionV>
                <wp:extent cx="4828540" cy="400050"/>
                <wp:effectExtent l="0" t="0" r="1016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8540" cy="400050"/>
                          <a:chOff x="7785" y="958"/>
                          <a:chExt cx="7604" cy="6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7794" y="958"/>
                            <a:ext cx="1797" cy="536"/>
                            <a:chOff x="4550" y="4303"/>
                            <a:chExt cx="1797" cy="536"/>
                          </a:xfrm>
                        </wpg:grpSpPr>
                        <wps:wsp>
                          <wps:cNvPr id="19" name="矩形 64"/>
                          <wps:cNvSpPr/>
                          <wps:spPr>
                            <a:xfrm>
                              <a:off x="4890" y="4303"/>
                              <a:ext cx="1457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锤子简历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21" name="图片 65" descr="D:\Word设计\2020.08.03-2\images\读书.png读书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50" y="4462"/>
                              <a:ext cx="277" cy="2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1" name="矩形 61"/>
                        <wps:cNvSpPr/>
                        <wps:spPr>
                          <a:xfrm>
                            <a:off x="7785" y="1560"/>
                            <a:ext cx="7605" cy="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3pt;margin-top:-38.25pt;height:31.5pt;width:380.2pt;z-index:254174208;mso-width-relative:page;mso-height-relative:page;" coordorigin="7785,958" coordsize="7604,630" o:gfxdata="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">
                <o:lock v:ext="edit" aspectratio="f"/>
                <v:group id="_x0000_s1026" o:spid="_x0000_s1026" o:spt="203" style="position:absolute;left:7794;top:958;height:536;width:1797;" coordorigin="4550,4303" coordsize="1797,53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64" o:spid="_x0000_s1026" o:spt="1" style="position:absolute;left:4890;top:4303;height:536;width:1457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锤子简历</w:t>
                          </w:r>
                        </w:p>
                      </w:txbxContent>
                    </v:textbox>
                  </v:rect>
                  <v:shape id="图片 65" o:spid="_x0000_s1026" o:spt="75" alt="D:\Word设计\2020.08.03-2\images\读书.png读书" type="#_x0000_t75" style="position:absolute;left:4550;top:4462;height:275;width:277;" filled="f" o:preferrelative="t" stroked="f" coordsize="21600,21600" o:gfxdata="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Qc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rect id="_x0000_s1026" o:spid="_x0000_s1026" o:spt="1" style="position:absolute;left:7785;top:1560;height:28;width:7605;v-text-anchor:middle;" fillcolor="#808080 [1629]" filled="t" stroked="f" coordsize="21600,21600" o:gfxdata="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aFQ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29210</wp:posOffset>
                </wp:positionV>
                <wp:extent cx="4934585" cy="149161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2021.06                                     院校：武汉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所学专业：计算机科学与技术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计算机科学基础、数值计算方法、数据挖掘、计算机组成原理、计算机网络、计算机图形学、c/c++语言、java语言、汇编语言、算法与数据结构、数据库应用技术、软件系统、操作系统等。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pt;margin-top:2.3pt;height:117.45pt;width:388.55pt;z-index:251699200;mso-width-relative:page;mso-height-relative:page;" filled="f" stroked="f" coordsize="21600,21600" o:gfxdata="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zEkutkAAAAJAQAADwAAAAAAAAABACAAAAAiAAAAZHJzL2Rvd25yZXYueG1sUEsBAhQAFAAA&#10;AAgAh07iQLGnZlQnAgAAKQ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2021.06                                     院校：武汉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所学专业：计算机科学与技术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计算机科学基础、数值计算方法、数据挖掘、计算机组成原理、计算机网络、计算机图形学、c/c++语言、java语言、汇编语言、算法与数据结构、数据库应用技术、软件系统、操作系统等。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-421005</wp:posOffset>
            </wp:positionV>
            <wp:extent cx="1127125" cy="1578610"/>
            <wp:effectExtent l="42545" t="4445" r="49530" b="93345"/>
            <wp:wrapNone/>
            <wp:docPr id="67" name="图片 2" descr="D:\Word设计\资料\组件\头像 - 女.jpg头像 - 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D:\Word设计\资料\组件\头像 - 女.jpg头像 - 女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243200" behindDoc="1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-932180</wp:posOffset>
                </wp:positionV>
                <wp:extent cx="2159000" cy="10755630"/>
                <wp:effectExtent l="0" t="0" r="12700" b="76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0755630"/>
                        </a:xfrm>
                        <a:prstGeom prst="rect">
                          <a:avLst/>
                        </a:prstGeom>
                        <a:pattFill prst="pct30">
                          <a:fgClr>
                            <a:srgbClr val="E2E2E2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05pt;margin-top:-73.4pt;height:846.9pt;width:170pt;z-index:2128926720;v-text-anchor:middle;mso-width-relative:page;mso-height-relative:page;" fillcolor="#E2E2E2" filled="t" stroked="f" coordsize="21600,21600" o:gfxdata="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Lsxb43AAAAA4BAAAPAAAAAAAAAAEAIAAAACIAAABk&#10;cnMvZG93bnJldi54bWxQSwECFAAUAAAACACHTuJAj3xiknQCAADWBAAADgAAAAAAAAABACAAAAAr&#10;AQAAZHJzL2Uyb0RvYy54bWxQSwUGAAAAAAYABgBZAQAAEQYAAAAA&#10;">
                <v:fill type="pattern" on="t" color2="#FFFFFF [3212]" focussize="0,0" r:id="rId6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739328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9244965</wp:posOffset>
                </wp:positionV>
                <wp:extent cx="6983730" cy="151765"/>
                <wp:effectExtent l="0" t="0" r="7620" b="63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730" cy="151765"/>
                        </a:xfrm>
                        <a:prstGeom prst="rect">
                          <a:avLst/>
                        </a:prstGeom>
                        <a:solidFill>
                          <a:srgbClr val="3B4D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3pt;margin-top:727.95pt;height:11.95pt;width:549.9pt;z-index:256739328;v-text-anchor:middle;mso-width-relative:page;mso-height-relative:page;" fillcolor="#3B4D5B" filled="t" stroked="f" coordsize="21600,21600" o:gfxdata="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/su0Te&#10;AAAADgEAAA8AAAAAAAAAAQAgAAAAIgAAAGRycy9kb3ducmV2LnhtbFBLAQIUABQAAAAIAIdO4kD2&#10;blsqUwIAAH8EAAAOAAAAAAAAAAEAIAAAAC0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69222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6918960</wp:posOffset>
                </wp:positionV>
                <wp:extent cx="4834255" cy="419100"/>
                <wp:effectExtent l="0" t="0" r="4445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4255" cy="419100"/>
                          <a:chOff x="7776" y="13303"/>
                          <a:chExt cx="7613" cy="660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7776" y="13303"/>
                            <a:ext cx="1781" cy="536"/>
                            <a:chOff x="4566" y="4303"/>
                            <a:chExt cx="1781" cy="536"/>
                          </a:xfrm>
                        </wpg:grpSpPr>
                        <wps:wsp>
                          <wps:cNvPr id="81" name="矩形 64"/>
                          <wps:cNvSpPr/>
                          <wps:spPr>
                            <a:xfrm>
                              <a:off x="4890" y="4303"/>
                              <a:ext cx="1457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83" name="图片 65" descr="D:\Word设计\2020.08.03-2\images\技能.png技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66" y="4405"/>
                              <a:ext cx="334" cy="3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1" name="矩形 71"/>
                        <wps:cNvSpPr/>
                        <wps:spPr>
                          <a:xfrm>
                            <a:off x="7785" y="13935"/>
                            <a:ext cx="7605" cy="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85pt;margin-top:544.8pt;height:33pt;width:380.65pt;z-index:256692224;mso-width-relative:page;mso-height-relative:page;" coordorigin="7776,13303" coordsize="7613,660" o:gfxdata="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">
                <o:lock v:ext="edit" aspectratio="f"/>
                <v:group id="_x0000_s1026" o:spid="_x0000_s1026" o:spt="203" style="position:absolute;left:7776;top:13303;height:536;width:1781;" coordorigin="4566,4303" coordsize="1781,536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64" o:spid="_x0000_s1026" o:spt="1" style="position:absolute;left:4890;top:4303;height:536;width:1457;" filled="f" stroked="f" coordsize="21600,21600" o:gfxdata="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m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图片 65" o:spid="_x0000_s1026" o:spt="75" alt="D:\Word设计\2020.08.03-2\images\技能.png技能" type="#_x0000_t75" style="position:absolute;left:4566;top:4405;height:330;width:334;" filled="f" o:preferrelative="t" stroked="f" coordsize="21600,21600" o:gfxdata="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+7e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rect id="_x0000_s1026" o:spid="_x0000_s1026" o:spt="1" style="position:absolute;left:7785;top:13935;height:28;width:7605;v-text-anchor:middle;" fillcolor="#808080 [1629]" filled="t" stroked="f" coordsize="21600,21600" o:gfxdata="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HC1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6912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3699510</wp:posOffset>
                </wp:positionV>
                <wp:extent cx="4832350" cy="419100"/>
                <wp:effectExtent l="0" t="0" r="635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19100"/>
                          <a:chOff x="7779" y="8233"/>
                          <a:chExt cx="7610" cy="6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7779" y="8233"/>
                            <a:ext cx="1795" cy="536"/>
                            <a:chOff x="4552" y="4303"/>
                            <a:chExt cx="1795" cy="536"/>
                          </a:xfrm>
                        </wpg:grpSpPr>
                        <wps:wsp>
                          <wps:cNvPr id="75" name="矩形 64"/>
                          <wps:cNvSpPr/>
                          <wps:spPr>
                            <a:xfrm>
                              <a:off x="4890" y="4303"/>
                              <a:ext cx="1457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78" name="图片 65" descr="D:\Word设计\2020.08.03-2\images\评估.png评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52" y="4432"/>
                              <a:ext cx="304" cy="3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0" name="矩形 70"/>
                        <wps:cNvSpPr/>
                        <wps:spPr>
                          <a:xfrm>
                            <a:off x="7785" y="8865"/>
                            <a:ext cx="7605" cy="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pt;margin-top:291.3pt;height:33pt;width:380.5pt;z-index:256691200;mso-width-relative:page;mso-height-relative:page;" coordorigin="7779,8233" coordsize="7610,660" o:gfxdata="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">
                <o:lock v:ext="edit" aspectratio="f"/>
                <v:group id="_x0000_s1026" o:spid="_x0000_s1026" o:spt="203" style="position:absolute;left:7779;top:8233;height:536;width:1795;" coordorigin="4552,4303" coordsize="1795,536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4" o:spid="_x0000_s1026" o:spt="1" style="position:absolute;left:4890;top:4303;height:536;width:1457;" filled="f" stroked="f" coordsize="21600,21600" o:gfxdata="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fiK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在校经历</w:t>
                          </w:r>
                        </w:p>
                      </w:txbxContent>
                    </v:textbox>
                  </v:rect>
                  <v:shape id="图片 65" o:spid="_x0000_s1026" o:spt="75" alt="D:\Word设计\2020.08.03-2\images\评估.png评估" type="#_x0000_t75" style="position:absolute;left:4552;top:4432;height:305;width:304;" filled="f" o:preferrelative="t" stroked="f" coordsize="21600,21600" o:gfxdata="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zee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rect id="_x0000_s1026" o:spid="_x0000_s1026" o:spt="1" style="position:absolute;left:7785;top:8865;height:28;width:7605;v-text-anchor:middle;" fillcolor="#808080 [1629]" filled="t" stroked="f" coordsize="21600,21600" o:gfxdata="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1nT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42741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4251960</wp:posOffset>
                </wp:positionV>
                <wp:extent cx="4944110" cy="251333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2513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2020.06                                        青年志愿者协会         岗位：志愿者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1、参与爱心募捐，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参加献血活动，去敬老院慰问帮助老人等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社会实践活动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协助学校运动会和晚会等大型活动的顺利举行。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2020.06                                              其他实践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在校期间参加了XX社团组织的各项活动，主要负责策划制作、协调工作等；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利用课外时间，负责某款互联网产品的校园推广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落实了很好的宣传和销售。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pt;margin-top:334.8pt;height:197.9pt;width:389.3pt;z-index:-530693120;mso-width-relative:page;mso-height-relative:page;" filled="f" stroked="f" coordsize="21600,21600" o:gfxdata="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/tLo+2wAAAAwBAAAPAAAAAAAAAAEAIAAAACIAAABkcnMvZG93bnJldi54bWxQSwECFAAU&#10;AAAACACHTuJA408xzycCAAAr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2020.06                                        青年志愿者协会         岗位：志愿者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1、参与爱心募捐，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参加献血活动，去敬老院慰问帮助老人等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社会实践活动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协助学校运动会和晚会等大型活动的顺利举行。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2020.06                                              其他实践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在校期间参加了XX社团组织的各项活动，主要负责策划制作、协调工作等；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利用课外时间，负责某款互联网产品的校园推广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落实了很好的宣传和销售。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1757680</wp:posOffset>
                </wp:positionV>
                <wp:extent cx="4907280" cy="175069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1750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英语六级证书、计算机三级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获得荣誉：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荣获“优秀共青团员”称号、获大学一级奖学金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</w:rPr>
                              <w:t>精通HTML、Javascript、CSS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</w:rPr>
                              <w:t>并能熟练进行项目开发；熟练使用jQuery、React、Vue等前端框架；熟悉前端工程构建工具；熟悉数据结构，具备一定的算法设计/实现能力，有良好的模块化开发思维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pt;margin-top:138.4pt;height:137.85pt;width:386.4pt;z-index:251691008;mso-width-relative:page;mso-height-relative:page;" filled="f" stroked="f" coordsize="21600,21600" o:gfxdata="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hDjk2wAAAAsBAAAPAAAAAAAAAAEAIAAAACIAAABkcnMvZG93bnJldi54bWxQSwECFAAU&#10;AAAACACHTuJAJujoAi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英语六级证书、计算机三级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获得荣誉：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荣获“优秀共青团员”称号、获大学一级奖学金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</w:rPr>
                        <w:t>精通HTML、Javascript、CSS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</w:rPr>
                        <w:t>并能熟练进行项目开发；熟练使用jQuery、React、Vue等前端框架；熟悉前端工程构建工具；熟悉数据结构，具备一定的算法设计/实现能力，有良好的模块化开发思维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6912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1251585</wp:posOffset>
                </wp:positionV>
                <wp:extent cx="4832350" cy="409575"/>
                <wp:effectExtent l="0" t="0" r="6350" b="762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09575"/>
                          <a:chOff x="7779" y="4348"/>
                          <a:chExt cx="7610" cy="64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7779" y="4348"/>
                            <a:ext cx="1796" cy="536"/>
                            <a:chOff x="4551" y="4303"/>
                            <a:chExt cx="1796" cy="536"/>
                          </a:xfrm>
                        </wpg:grpSpPr>
                        <wps:wsp>
                          <wps:cNvPr id="66" name="矩形 64"/>
                          <wps:cNvSpPr/>
                          <wps:spPr>
                            <a:xfrm>
                              <a:off x="4890" y="4303"/>
                              <a:ext cx="1457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68" name="图片 65" descr="D:\Word设计\2020.08.03-2\images\测量(2).png测量(2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51" y="4416"/>
                              <a:ext cx="321" cy="32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3" name="矩形 63"/>
                        <wps:cNvSpPr/>
                        <wps:spPr>
                          <a:xfrm>
                            <a:off x="7785" y="4965"/>
                            <a:ext cx="7605" cy="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pt;margin-top:98.55pt;height:32.25pt;width:380.5pt;z-index:256691200;mso-width-relative:page;mso-height-relative:page;" coordorigin="7779,4348" coordsize="7610,645" o:gfxdata="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">
                <o:lock v:ext="edit" aspectratio="f"/>
                <v:group id="_x0000_s1026" o:spid="_x0000_s1026" o:spt="203" style="position:absolute;left:7779;top:4348;height:536;width:1796;" coordorigin="4551,4303" coordsize="1796,536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4" o:spid="_x0000_s1026" o:spt="1" style="position:absolute;left:4890;top:4303;height:536;width:1457;" filled="f" stroked="f" coordsize="21600,21600" o:gfxdata="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zqg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rect>
                  <v:shape id="图片 65" o:spid="_x0000_s1026" o:spt="75" alt="D:\Word设计\2020.08.03-2\images\测量(2).png测量(2)" type="#_x0000_t75" style="position:absolute;left:4551;top:4416;height:321;width:321;" filled="f" o:preferrelative="t" stroked="f" coordsize="21600,21600" o:gfxdata="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xZ8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rect id="_x0000_s1026" o:spid="_x0000_s1026" o:spt="1" style="position:absolute;left:7785;top:4965;height:28;width:7605;v-text-anchor:middle;" fillcolor="#808080 [1629]" filled="t" stroked="f" coordsize="21600,21600" o:gfxdata="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9m/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7479665</wp:posOffset>
                </wp:positionV>
                <wp:extent cx="4923790" cy="1412240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90" cy="141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在校期间系统学习并掌握了专业相关的理论和实践知识，良好的专业素养；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自主开发上线了各类小应用，并且有很多成熟的demo；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能主动学习钻研与工作相关的知识和技术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有良好的团队精神、敬业精神和沟通协调能力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95pt;margin-top:588.95pt;height:111.2pt;width:387.7pt;z-index:251695104;mso-width-relative:page;mso-height-relative:page;" filled="f" stroked="f" coordsize="21600,21600" o:gfxdata="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Xrj9t0AAAANAQAADwAAAAAAAAABACAAAAAiAAAAZHJzL2Rvd25yZXYueG1sUEsB&#10;AhQAFAAAAAgAh07iQKaXv/spAgAAKw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在校期间系统学习并掌握了专业相关的理论和实践知识，良好的专业素养；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自主开发上线了各类小应用，并且有很多成熟的demo；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能主动学习钻研与工作相关的知识和技术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有良好的团队精神、敬业精神和沟通协调能力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60" w:lineRule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497651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967105</wp:posOffset>
                </wp:positionV>
                <wp:extent cx="1610995" cy="930910"/>
                <wp:effectExtent l="0" t="0" r="0" b="0"/>
                <wp:wrapNone/>
                <wp:docPr id="5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930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4D5B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4D5B"/>
                                <w:sz w:val="36"/>
                                <w:szCs w:val="36"/>
                                <w:lang w:val="en-US" w:eastAsia="zh-CN"/>
                              </w:rPr>
                              <w:t>凌晨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3B4D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4D5B"/>
                                <w:sz w:val="24"/>
                                <w:szCs w:val="24"/>
                                <w:lang w:val="en-US" w:eastAsia="zh-CN"/>
                              </w:rPr>
                              <w:t>应聘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4D5B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4D5B"/>
                                <w:sz w:val="24"/>
                                <w:szCs w:val="24"/>
                                <w:lang w:val="en-US" w:eastAsia="zh-CN"/>
                              </w:rPr>
                              <w:t>前端实习生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69pt;margin-top:76.15pt;height:73.3pt;width:126.85pt;z-index:-559990784;mso-width-relative:page;mso-height-relative:page;" filled="f" stroked="f" coordsize="21600,21600" o:gfxdata="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hPZq7cAAAADAEAAA8AAAAAAAAAAQAgAAAAIgAAAGRycy9kb3ducmV2LnhtbFBLAQIU&#10;ABQAAAAIAIdO4kDouVESKAIAACg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3B4D5B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4D5B"/>
                          <w:sz w:val="36"/>
                          <w:szCs w:val="36"/>
                          <w:lang w:val="en-US" w:eastAsia="zh-CN"/>
                        </w:rPr>
                        <w:t>凌晨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3B4D5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4D5B"/>
                          <w:sz w:val="24"/>
                          <w:szCs w:val="24"/>
                          <w:lang w:val="en-US" w:eastAsia="zh-CN"/>
                        </w:rPr>
                        <w:t>应聘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4D5B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4D5B"/>
                          <w:sz w:val="24"/>
                          <w:szCs w:val="24"/>
                          <w:lang w:val="en-US" w:eastAsia="zh-CN"/>
                        </w:rPr>
                        <w:t>前端实习生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6347460</wp:posOffset>
                </wp:positionV>
                <wp:extent cx="1140460" cy="34036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340360"/>
                          <a:chOff x="4551" y="4303"/>
                          <a:chExt cx="1796" cy="536"/>
                        </a:xfrm>
                      </wpg:grpSpPr>
                      <wps:wsp>
                        <wps:cNvPr id="53" name="矩形 64"/>
                        <wps:cNvSpPr/>
                        <wps:spPr>
                          <a:xfrm>
                            <a:off x="4890" y="4303"/>
                            <a:ext cx="145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4" name="图片 65" descr="D:\Word设计\2020.08.03-2\images\邮箱(2).png邮箱(2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51" y="4481"/>
                            <a:ext cx="276" cy="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4pt;margin-top:499.8pt;height:26.8pt;width:89.8pt;z-index:252494848;mso-width-relative:page;mso-height-relative:page;" coordorigin="4551,4303" coordsize="1796,536" o:gfxdata="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">
                <o:lock v:ext="edit" aspectratio="f"/>
                <v:rect id="矩形 64" o:spid="_x0000_s1026" o:spt="1" style="position:absolute;left:4890;top:4303;height:536;width:1457;" filled="f" stroked="f" coordsize="21600,21600" o:gfxdata="UEsDBAoAAAAAAIdO4kAAAAAAAAAAAAAAAAAEAAAAZHJzL1BLAwQUAAAACACHTuJAdoeDp74AAADb&#10;AAAADwAAAGRycy9kb3ducmV2LnhtbEWPQWvCQBSE7wX/w/KEXopuYqm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eD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rect>
                <v:shape id="图片 65" o:spid="_x0000_s1026" o:spt="75" alt="D:\Word设计\2020.08.03-2\images\邮箱(2).png邮箱(2)" type="#_x0000_t75" style="position:absolute;left:4551;top:4481;height:206;width:276;" filled="f" o:preferrelative="t" stroked="f" coordsize="21600,21600" o:gfxdata="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zuT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12524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6766560</wp:posOffset>
                </wp:positionV>
                <wp:extent cx="1769745" cy="1214755"/>
                <wp:effectExtent l="0" t="0" r="0" b="0"/>
                <wp:wrapNone/>
                <wp:docPr id="5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1214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71.25pt;margin-top:532.8pt;height:95.65pt;width:139.35pt;z-index:115125248;mso-width-relative:page;mso-height-relative:page;" filled="f" stroked="f" coordsize="21600,21600" o:gfxdata="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CyOKI3QAAAA4BAAAPAAAAAAAAAAEAIAAAACIAAABkcnMvZG93bnJldi54bWxQSwEC&#10;FAAUAAAACACHTuJAyc+AwC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4287616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2527935</wp:posOffset>
                </wp:positionV>
                <wp:extent cx="1617345" cy="3500755"/>
                <wp:effectExtent l="0" t="0" r="0" b="0"/>
                <wp:wrapNone/>
                <wp:docPr id="6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3500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1999.01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170cm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特长：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摄影、乐器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共青团员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身体状况：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在读生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71.25pt;margin-top:199.05pt;height:275.65pt;width:127.35pt;z-index:114287616;mso-width-relative:page;mso-height-relative:page;" filled="f" stroked="f" coordsize="21600,21600" o:gfxdata="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GncTXdAAAADAEAAA8AAAAAAAAAAQAgAAAAIgAAAGRycy9kb3ducmV2LnhtbFBLAQIU&#10;ABQAAAAIAIdO4kBw+0Jd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1999.01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身高：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170cm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特长：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摄影、乐器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共青团员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身体状况：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健康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在读生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2089785</wp:posOffset>
                </wp:positionV>
                <wp:extent cx="1140460" cy="34036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340360"/>
                          <a:chOff x="4551" y="4303"/>
                          <a:chExt cx="1796" cy="536"/>
                        </a:xfrm>
                      </wpg:grpSpPr>
                      <wps:wsp>
                        <wps:cNvPr id="76" name="矩形 64"/>
                        <wps:cNvSpPr/>
                        <wps:spPr>
                          <a:xfrm>
                            <a:off x="4890" y="4303"/>
                            <a:ext cx="145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基本背景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9" name="图片 65" descr="D:\Word设计\2020.08.03-2\images\姓名2.png姓名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51" y="4446"/>
                            <a:ext cx="276" cy="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4pt;margin-top:164.55pt;height:26.8pt;width:89.8pt;z-index:251703296;mso-width-relative:page;mso-height-relative:page;" coordorigin="4551,4303" coordsize="1796,536" o:gfxdata="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">
                <o:lock v:ext="edit" aspectratio="f"/>
                <v:rect id="矩形 64" o:spid="_x0000_s1026" o:spt="1" style="position:absolute;left:4890;top:4303;height:536;width:1457;" filled="f" stroked="f" coordsize="21600,21600" o:gfxdata="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V8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基本背景</w:t>
                        </w:r>
                      </w:p>
                    </w:txbxContent>
                  </v:textbox>
                </v:rect>
                <v:shape id="图片 65" o:spid="_x0000_s1026" o:spt="75" alt="D:\Word设计\2020.08.03-2\images\姓名2.png姓名2" type="#_x0000_t75" style="position:absolute;left:4551;top:4446;height:276;width:276;" filled="f" o:preferrelative="t" stroked="f" coordsize="21600,21600" o:gfxdata="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/N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-1158875</wp:posOffset>
                </wp:positionH>
                <wp:positionV relativeFrom="paragraph">
                  <wp:posOffset>-914400</wp:posOffset>
                </wp:positionV>
                <wp:extent cx="7610475" cy="845820"/>
                <wp:effectExtent l="0" t="0" r="952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20320"/>
                          <a:ext cx="7610475" cy="845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C8BCE"/>
                            </a:gs>
                            <a:gs pos="100000">
                              <a:srgbClr val="7112AD"/>
                            </a:gs>
                          </a:gsLst>
                          <a:lin ang="1554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5pt;margin-top:-72pt;height:66.6pt;width:599.25pt;z-index:251658240;v-text-anchor:middle;mso-width-relative:page;mso-height-relative:page;" fillcolor="#3C8BCE" filled="t" stroked="f" coordsize="21600,21600" o:gfxdata="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EcP&#10;7NsAAAAOAQAADwAAAAAAAAABACAAAAAiAAAAZHJzL2Rvd25yZXYueG1sUEsBAhQAFAAAAAgAh07i&#10;QFo2fCuRAgAACgUAAA4AAAAAAAAAAQAgAAAAKgEAAGRycy9lMm9Eb2MueG1sUEsFBgAAAAAGAAYA&#10;WQEAAC0GAAAAAA==&#10;">
                <v:fill type="gradient" on="t" color2="#7112AD" angle="191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9056370</wp:posOffset>
            </wp:positionV>
            <wp:extent cx="2390775" cy="314325"/>
            <wp:effectExtent l="0" t="0" r="9525" b="9525"/>
            <wp:wrapNone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-829945</wp:posOffset>
                </wp:positionV>
                <wp:extent cx="3441700" cy="6292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275" y="685165"/>
                          <a:ext cx="344170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简历模板的编辑方法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pt;margin-top:-65.35pt;height:49.55pt;width:271pt;z-index:251661312;mso-width-relative:page;mso-height-relative:page;" filled="f" stroked="f" coordsize="21600,21600" o:gfxdata="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gVybrdAAAADQEAAA8AAAAAAAAAAQAgAAAAIgAAAGRycy9kb3ducmV2LnhtbFBL&#10;AQIUABQAAAAIAIdO4kBFSkIfKgIAACI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简历模板的编辑方法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7907020</wp:posOffset>
                </wp:positionV>
                <wp:extent cx="2990850" cy="11144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要设置行高的文本，在弹出的菜单中点击最后一个图标，选择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其他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在弹出框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间距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这一栏，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取消勾选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  <w:t xml:space="preserve">如果定义了文档网格，则与网格对齐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pt;margin-top:622.6pt;height:87.75pt;width:235.5pt;z-index:251668480;mso-width-relative:page;mso-height-relative:page;" filled="f" stroked="f" coordsize="21600,21600" o:gfxdata="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4&#10;ClGN3QAAAA0BAAAPAAAAAAAAAAEAIAAAACIAAABkcnMvZG93bnJldi54bWxQSwECFAAUAAAACACH&#10;TuJA1dPS7h8CAAAb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要设置行高的文本，在弹出的菜单中点击最后一个图标，选择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其他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在弹出框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间距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这一栏，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取消勾选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  <w:t xml:space="preserve">如果定义了文档网格，则与网格对齐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7335520</wp:posOffset>
                </wp:positionV>
                <wp:extent cx="3122930" cy="4286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微软雅黑字体行高过大的解决方法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577.6pt;height:33.75pt;width:245.9pt;z-index:251665408;mso-width-relative:page;mso-height-relative:page;" filled="f" stroked="f" coordsize="21600,21600" o:gfxdata="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H2JhLdAAAADQEAAA8AAAAAAAAAAQAgAAAAIgAAAGRycy9kb3ducmV2LnhtbFBLAQIUABQAAAAI&#10;AIdO4kC33vwV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微软雅黑字体行高过大的解决方法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7323455</wp:posOffset>
                </wp:positionV>
                <wp:extent cx="538480" cy="459740"/>
                <wp:effectExtent l="0" t="0" r="0" b="165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26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576.65pt;height:36.2pt;width:42.4pt;z-index:251664384;mso-width-relative:page;mso-height-relative:page;" coordorigin="6032,2066" coordsize="848,724" o:gfxdata="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MWAudHcAAAADgEAAA8AAAAAAAAAAQAgAAAAIgAAAGRycy9kb3ducmV2LnhtbFBLAQIU&#10;ABQAAAAIAIdO4kCOQoNSRQMAAF0IAAAOAAAAAAAAAAEAIAAAACsBAABkcnMvZTJvRG9jLnhtbFBL&#10;BQYAAAAABgAGAFkBAADiBgAAAAA=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tij7sAAADb&#10;AAAADwAAAAAAAAABACAAAAAiAAAAZHJzL2Rvd25yZXYueG1sUEsBAhQAFAAAAAgAh07iQDMvBZ47&#10;AAAAOQAAABAAAAAAAAAAAQAgAAAACgEAAGRycy9zaGFwZXhtbC54bWxQSwUGAAAAAAYABgBbAQAA&#10;tAMAAAAA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7202805</wp:posOffset>
            </wp:positionV>
            <wp:extent cx="1181100" cy="1885950"/>
            <wp:effectExtent l="0" t="0" r="0" b="0"/>
            <wp:wrapNone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7019925</wp:posOffset>
                </wp:positionV>
                <wp:extent cx="6886575" cy="21590"/>
                <wp:effectExtent l="0" t="0" r="9525" b="698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552.75pt;height:1.7pt;width:542.25pt;z-index:251670528;v-text-anchor:middle;mso-width-relative:page;mso-height-relative:page;" fillcolor="#5B9BD5 [3204]" filled="t" stroked="f" coordsize="21600,21600" o:gfxdata="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kkNXjaAAAA&#10;DgEAAA8AAAAAAAAAAQAgAAAAIgAAAGRycy9kb3ducmV2LnhtbFBLAQIUABQAAAAIAIdO4kDe5Ej/&#10;VAIAAH4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4561205</wp:posOffset>
                </wp:positionV>
                <wp:extent cx="538480" cy="459740"/>
                <wp:effectExtent l="0" t="0" r="0" b="165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16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359.15pt;height:36.2pt;width:42.4pt;z-index:251663360;mso-width-relative:page;mso-height-relative:page;" coordorigin="6032,2066" coordsize="848,724" o:gfxdata="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BRhI/rcAAAADAEAAA8AAAAAAAAAAQAgAAAAIgAAAGRycy9kb3ducmV2LnhtbFBLAQIU&#10;ABQAAAAIAIdO4kCZQo0oRQMAAF0IAAAOAAAAAAAAAAEAIAAAACsBAABkcnMvZTJvRG9jLnhtbFBL&#10;BQYAAAAABgAGAFkBAADiBgAAAAA=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HqDK5AAAA2wAA&#10;AA8AAAAAAAAAAQAgAAAAIgAAAGRycy9kb3ducmV2LnhtbFBLAQIUABQAAAAIAIdO4kAzLwWeOwAA&#10;ADkAAAAQAAAAAAAAAAEAIAAAAAgBAABkcnMvc2hhcGV4bWwueG1sUEsFBgAAAAAGAAYAWwEAALID&#10;AAAAAA=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4295775</wp:posOffset>
                </wp:positionV>
                <wp:extent cx="6886575" cy="21590"/>
                <wp:effectExtent l="0" t="0" r="9525" b="698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60" y="523875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338.25pt;height:1.7pt;width:542.25pt;z-index:251667456;v-text-anchor:middle;mso-width-relative:page;mso-height-relative:page;" fillcolor="#5B9BD5 [3204]" filled="t" stroked="f" coordsize="21600,21600" o:gfxdata="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McOX/aAAAADAEAAA8AAAAAAAAAAQAgAAAAIgAAAGRycy9kb3ducmV2LnhtbFBLAQIUABQA&#10;AAAIAIdO4kAG7o5ZYAIAAIkEAAAOAAAAAAAAAAEAIAAAACk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1836420</wp:posOffset>
            </wp:positionV>
            <wp:extent cx="3314700" cy="2219325"/>
            <wp:effectExtent l="0" t="0" r="0" b="9525"/>
            <wp:wrapNone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5838825</wp:posOffset>
            </wp:positionV>
            <wp:extent cx="647700" cy="819150"/>
            <wp:effectExtent l="0" t="0" r="0" b="0"/>
            <wp:wrapNone/>
            <wp:docPr id="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24934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5097145</wp:posOffset>
                </wp:positionV>
                <wp:extent cx="5686425" cy="6381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要更改大小的形状；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选择顶部菜单，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绘图工具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，找到最右侧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宽度、高度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选项，可以自由改变数值变换大小。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pt;margin-top:401.35pt;height:50.25pt;width:447.75pt;z-index:-1662717952;mso-width-relative:page;mso-height-relative:page;" filled="f" stroked="f" coordsize="21600,21600" o:gfxdata="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L2J&#10;wNwAAAALAQAADwAAAAAAAAABACAAAAAiAAAAZHJzL2Rvd25yZXYueG1sUEsBAhQAFAAAAAgAh07i&#10;QA6dMpQ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要更改大小的形状；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选择顶部菜单，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绘图工具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，找到最右侧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宽度、高度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选项，可以自由改变数值变换大小。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24832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4582795</wp:posOffset>
                </wp:positionV>
                <wp:extent cx="2523490" cy="4286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调整图形大小或宽高的方法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360.85pt;height:33.75pt;width:198.7pt;z-index:-1662718976;mso-width-relative:page;mso-height-relative:page;" filled="f" stroked="f" coordsize="21600,21600" o:gfxdata="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VIjL3AAAAAsBAAAPAAAAAAAAAAEAIAAAACIAAABkcnMvZG93bnJldi54bWxQSwECFAAUAAAACACH&#10;TuJA+5mw1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调整图形大小或宽高的方法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632246272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2646045</wp:posOffset>
            </wp:positionV>
            <wp:extent cx="1628775" cy="1352550"/>
            <wp:effectExtent l="0" t="0" r="9525" b="0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24422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696595</wp:posOffset>
                </wp:positionV>
                <wp:extent cx="2990850" cy="3911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菜单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视图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导航窗格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靠左；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2pt;margin-top:54.85pt;height:30.8pt;width:235.5pt;z-index:-1662723072;mso-width-relative:page;mso-height-relative:page;" filled="f" stroked="f" coordsize="21600,21600" o:gfxdata="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6MX&#10;/9sAAAALAQAADwAAAAAAAAABACAAAAAiAAAAZHJzL2Rvd25yZXYueG1sUEsBAhQAFAAAAAgAh07i&#10;QG7tWR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菜单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视图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导航窗格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靠左；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247296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696595</wp:posOffset>
                </wp:positionV>
                <wp:extent cx="3219450" cy="9251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在弹出的左侧菜单，点击第二个图标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章节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，在右侧弹出框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想要删除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章节后的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小三角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，在弹出框点击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删除本节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新增节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即可；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54.85pt;height:72.85pt;width:253.5pt;z-index:-1662720000;mso-width-relative:page;mso-height-relative:page;" filled="f" stroked="f" coordsize="21600,21600" o:gfxdata="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mvo&#10;atsAAAALAQAADwAAAAAAAAABACAAAAAiAAAAZHJzL2Rvd25yZXYueG1sUEsBAhQAFAAAAAgAh07i&#10;QDPVHg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在弹出的左侧菜单，点击第二个图标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章节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，在右侧弹出框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想要删除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章节后的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小三角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，在弹出框点击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删除本节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或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新增节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即可；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63224524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1131570</wp:posOffset>
            </wp:positionV>
            <wp:extent cx="1047750" cy="1285875"/>
            <wp:effectExtent l="0" t="0" r="0" b="9525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250368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229870</wp:posOffset>
                </wp:positionV>
                <wp:extent cx="2523490" cy="4286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删除或增加整页的方法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18.1pt;height:33.75pt;width:198.7pt;z-index:-1662716928;mso-width-relative:page;mso-height-relative:page;" filled="f" stroked="f" coordsize="21600,21600" o:gfxdata="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jme&#10;kNsAAAAKAQAADwAAAAAAAAABACAAAAAiAAAAZHJzL2Rvd25yZXYueG1sUEsBAhQAFAAAAAgAh07i&#10;QEO3mqE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删除或增加整页的方法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1119505</wp:posOffset>
            </wp:positionH>
            <wp:positionV relativeFrom="paragraph">
              <wp:posOffset>5819775</wp:posOffset>
            </wp:positionV>
            <wp:extent cx="4076700" cy="952500"/>
            <wp:effectExtent l="0" t="0" r="0" b="0"/>
            <wp:wrapNone/>
            <wp:docPr id="24" name="图片 2" descr="F:\Word设计\2020.05.04-2\images\未标题-1_03.jpg未标题-1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F:\Word设计\2020.05.04-2\images\未标题-1_03.jpg未标题-1_03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217805</wp:posOffset>
                </wp:positionV>
                <wp:extent cx="538480" cy="459740"/>
                <wp:effectExtent l="0" t="0" r="0" b="165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3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75pt;margin-top:17.15pt;height:36.2pt;width:42.4pt;z-index:251662336;mso-width-relative:page;mso-height-relative:page;" coordorigin="6032,2066" coordsize="848,724" o:gfxdata="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eEP7V2wAAAAsBAAAPAAAAAAAAAAEAIAAAACIAAABkcnMvZG93bnJldi54bWxQSwECFAAU&#10;AAAACACHTuJA6RBYkkQDAABZCAAADgAAAAAAAAABACAAAAAqAQAAZHJzL2Uyb0RvYy54bWxQSwUG&#10;AAAAAAYABgBZAQAA4AYAAAAA&#10;">
                <o:lock v:ext="edit" aspectratio="f"/>
                <v:shape id="_x0000_s1026" o:spid="_x0000_s1026" style="position:absolute;left:6045;top:2070;height:720;width:720;v-text-anchor:middle;" fillcolor="#2E75B6 [2404]" filled="t" stroked="f" coordsize="720,720" o:gfxdata="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MlHvQAA&#10;ANoAAAAPAAAAAAAAAAEAIAAAACIAAABkcnMvZG93bnJldi54bWxQSwECFAAUAAAACACHTuJAMy8F&#10;njsAAAA5AAAAEAAAAAAAAAABACAAAAAMAQAAZHJzL3NoYXBleG1sLnhtbFBLBQYAAAAABgAGAFsB&#10;AAC2AwAAAAA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032;top:2066;height:616;width:849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7759065</wp:posOffset>
            </wp:positionV>
            <wp:extent cx="1285875" cy="781050"/>
            <wp:effectExtent l="0" t="0" r="9525" b="0"/>
            <wp:wrapNone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6484620</wp:posOffset>
            </wp:positionV>
            <wp:extent cx="2752725" cy="285750"/>
            <wp:effectExtent l="0" t="0" r="9525" b="0"/>
            <wp:wrapNone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7446010</wp:posOffset>
                </wp:positionV>
                <wp:extent cx="3276600" cy="138938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030" y="8360410"/>
                          <a:ext cx="3276600" cy="138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取消组合的方法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单击选中最外面的组合框，在右侧弹窗点击第一个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取消组合图标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或者选中要取消的组合框，点击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页面布局--组合--取消组合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亦可。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586.3pt;height:109.4pt;width:258pt;z-index:251687936;mso-width-relative:page;mso-height-relative:page;" filled="f" stroked="f" coordsize="21600,21600" o:gfxdata="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+V5Fd3QAAAA0BAAAPAAAAAAAAAAEAIAAAACIAAABkcnMvZG93bnJldi54bWxQ&#10;SwECFAAUAAAACACHTuJAQycGGy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取消组合的方法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单击选中最外面的组合框，在右侧弹窗点击第一个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取消组合图标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或者选中要取消的组合框，点击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页面布局--组合--取消组合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亦可。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6045835</wp:posOffset>
                </wp:positionV>
                <wp:extent cx="3276600" cy="11709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5505" y="6960235"/>
                          <a:ext cx="3276600" cy="117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组合的方法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1.按住键盘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Shift键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要操作的两个文本框或多个文本框；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2.点击上方弹窗单击最右侧的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组合图标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476.05pt;height:92.2pt;width:258pt;z-index:251682816;mso-width-relative:page;mso-height-relative:page;" filled="f" stroked="f" coordsize="21600,21600" o:gfxdata="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0xnct0AAAAMAQAADwAAAAAAAAABACAAAAAiAAAAZHJzL2Rvd25yZXYueG1s&#10;UEsBAhQAFAAAAAgAh07iQCpikD8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组合的方法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1.按住键盘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Shift键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要操作的两个文本框或多个文本框；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2.点击上方弹窗单击最右侧的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组合图标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5455285</wp:posOffset>
                </wp:positionV>
                <wp:extent cx="3122930" cy="42862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6930" y="6369685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整体移动文本时，组合和取消的方法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1pt;margin-top:429.55pt;height:33.75pt;width:245.9pt;z-index:251681792;mso-width-relative:page;mso-height-relative:page;" filled="f" stroked="f" coordsize="21600,21600" o:gfxdata="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ooXt3QAAAAsBAAAPAAAAAAAAAAEAIAAAACIAAABkcnMvZG93bnJldi54bWxQSwEC&#10;FAAUAAAACACHTuJAVn4vfygCAAAl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整体移动文本时，组合和取消的方法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5443220</wp:posOffset>
                </wp:positionV>
                <wp:extent cx="538480" cy="459740"/>
                <wp:effectExtent l="0" t="0" r="0" b="165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467" y="21626"/>
                          <a:chExt cx="848" cy="724"/>
                        </a:xfrm>
                      </wpg:grpSpPr>
                      <wps:wsp>
                        <wps:cNvPr id="46" name="泪滴形 3"/>
                        <wps:cNvSpPr/>
                        <wps:spPr>
                          <a:xfrm>
                            <a:off x="6480" y="2163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4"/>
                        <wps:cNvSpPr txBox="1"/>
                        <wps:spPr>
                          <a:xfrm>
                            <a:off x="6467" y="2162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428.6pt;height:36.2pt;width:42.4pt;z-index:251679744;mso-width-relative:page;mso-height-relative:page;" coordorigin="6467,21626" coordsize="848,724" o:gfxdata="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YfJg290AAAAMAQAADwAAAAAAAAABACAAAAAiAAAAZHJzL2Rvd25yZXYueG1sUEsB&#10;AhQAFAAAAAgAh07iQNrbVr1GAwAAYAgAAA4AAAAAAAAAAQAgAAAALAEAAGRycy9lMm9Eb2MueG1s&#10;UEsFBgAAAAAGAAYAWQEAAOQGAAAAAA==&#10;">
                <o:lock v:ext="edit" aspectratio="f"/>
                <v:shape id="泪滴形 3" o:spid="_x0000_s1026" style="position:absolute;left:6480;top:21630;height:720;width:720;v-text-anchor:middle;" fillcolor="#2E75B6 [2404]" filled="t" stroked="f" coordsize="720,720" o:gfxdata="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9IcvvQAA&#10;ANsAAAAPAAAAAAAAAAEAIAAAACIAAABkcnMvZG93bnJldi54bWxQSwECFAAUAAAACACHTuJAMy8F&#10;njsAAAA5AAAAEAAAAAAAAAABACAAAAAMAQAAZHJzL3NoYXBleG1sLnhtbFBLBQYAAAAABgAGAFsB&#10;AAC2AwAAAAA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467;top:21626;height:616;width:849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5124450</wp:posOffset>
                </wp:positionV>
                <wp:extent cx="6886575" cy="21590"/>
                <wp:effectExtent l="0" t="0" r="9525" b="698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403.5pt;height:1.7pt;width:542.25pt;z-index:251680768;v-text-anchor:middle;mso-width-relative:page;mso-height-relative:page;" fillcolor="#5B9BD5 [3204]" filled="t" stroked="f" coordsize="21600,21600" o:gfxdata="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1wzvPaAAAA&#10;DAEAAA8AAAAAAAAAAQAgAAAAIgAAAGRycy9kb3ducmV2LnhtbFBLAQIUABQAAAAIAIdO4kBilGGu&#10;VAIAAH4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1766570</wp:posOffset>
                </wp:positionV>
                <wp:extent cx="538480" cy="459740"/>
                <wp:effectExtent l="0" t="0" r="0" b="165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467" y="21626"/>
                          <a:chExt cx="848" cy="724"/>
                        </a:xfrm>
                      </wpg:grpSpPr>
                      <wps:wsp>
                        <wps:cNvPr id="41" name="泪滴形 3"/>
                        <wps:cNvSpPr/>
                        <wps:spPr>
                          <a:xfrm>
                            <a:off x="6480" y="2163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4"/>
                        <wps:cNvSpPr txBox="1"/>
                        <wps:spPr>
                          <a:xfrm>
                            <a:off x="6467" y="2162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139.1pt;height:36.2pt;width:42.4pt;z-index:251676672;mso-width-relative:page;mso-height-relative:page;" coordorigin="6467,21626" coordsize="848,724" o:gfxdata="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Lukpw7cAAAADAEAAA8AAAAAAAAAAQAgAAAAIgAAAGRycy9kb3ducmV2LnhtbFBLAQIU&#10;ABQAAAAIAIdO4kD33YD9RQMAAGAIAAAOAAAAAAAAAAEAIAAAACsBAABkcnMvZTJvRG9jLnhtbFBL&#10;BQYAAAAABgAGAFkBAADiBgAAAAA=&#10;">
                <o:lock v:ext="edit" aspectratio="f"/>
                <v:shape id="泪滴形 3" o:spid="_x0000_s1026" style="position:absolute;left:6480;top:21630;height:720;width:720;v-text-anchor:middle;" fillcolor="#2E75B6 [2404]" filled="t" stroked="f" coordsize="720,720" o:gfxdata="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0fW74A&#10;AADbAAAADwAAAAAAAAABACAAAAAiAAAAZHJzL2Rvd25yZXYueG1sUEsBAhQAFAAAAAgAh07iQDMv&#10;BZ47AAAAOQAAABAAAAAAAAAAAQAgAAAADQEAAGRycy9zaGFwZXhtbC54bWxQSwUGAAAAAAYABgBb&#10;AQAAtwMAAAAA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467;top:21626;height:616;width:84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4074795</wp:posOffset>
            </wp:positionV>
            <wp:extent cx="2752725" cy="285750"/>
            <wp:effectExtent l="0" t="0" r="9525" b="0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3781425</wp:posOffset>
            </wp:positionV>
            <wp:extent cx="1381125" cy="838200"/>
            <wp:effectExtent l="0" t="0" r="9525" b="0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2369185</wp:posOffset>
                </wp:positionV>
                <wp:extent cx="3276600" cy="12763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按住键盘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Shift键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要对齐的两个文本框或多个文本框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点击菜单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页面布局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对齐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显示网格线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然后再选择想要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对齐的方式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，比如左对齐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对齐完成后，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再次点击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取消选中网格线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186.55pt;height:100.5pt;width:258pt;z-index:251675648;mso-width-relative:page;mso-height-relative:page;" filled="f" stroked="f" coordsize="21600,21600" o:gfxdata="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kxS8&#10;3QAAAAsBAAAPAAAAAAAAAAEAIAAAACIAAABkcnMvZG93bnJldi54bWxQSwECFAAUAAAACACHTuJA&#10;6k9yUxwCAAAbBAAADgAAAAAAAAABACAAAAAs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按住键盘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Shift键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要对齐的两个文本框或多个文本框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点击菜单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页面布局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对齐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显示网格线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然后再选择想要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对齐的方式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，比如左对齐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对齐完成后，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再次点击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取消选中网格线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1778635</wp:posOffset>
                </wp:positionV>
                <wp:extent cx="3122930" cy="4286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多文本框对齐的方法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140.05pt;height:33.75pt;width:245.9pt;z-index:251674624;mso-width-relative:page;mso-height-relative:page;" filled="f" stroked="f" coordsize="21600,21600" o:gfxdata="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m8GRNwAAAALAQAADwAAAAAAAAABACAAAAAiAAAAZHJzL2Rvd25yZXYueG1sUEsBAhQAFAAAAAgA&#10;h07iQEU0ZGY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多文本框对齐的方法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1301115</wp:posOffset>
                </wp:positionV>
                <wp:extent cx="3599815" cy="21590"/>
                <wp:effectExtent l="0" t="0" r="635" b="698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7pt;margin-top:102.45pt;height:1.7pt;width:283.45pt;z-index:251677696;v-text-anchor:middle;mso-width-relative:page;mso-height-relative:page;" fillcolor="#5B9BD5 [3204]" filled="t" stroked="f" coordsize="21600,21600" o:gfxdata="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qPIei2gAAAAwB&#10;AAAPAAAAAAAAAAEAIAAAACIAAABkcnMvZG93bnJldi54bWxQSwECFAAUAAAACACHTuJAPBMVllIC&#10;AAB+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159385</wp:posOffset>
                </wp:positionV>
                <wp:extent cx="3276600" cy="11144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点击菜单 -- 插入 -- 图片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选中图片后在弹出框选择第一个图标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布局选项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选择文字环绕的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衬于文字下方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或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浮于文字上方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12.55pt;height:87.75pt;width:258pt;z-index:251673600;mso-width-relative:page;mso-height-relative:page;" filled="f" stroked="f" coordsize="21600,21600" o:gfxdata="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uE&#10;nUPbAAAACgEAAA8AAAAAAAAAAQAgAAAAIgAAAGRycy9kb3ducmV2LnhtbFBLAQIUABQAAAAIAIdO&#10;4kAedNsN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点击菜单 -- 插入 -- 图片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选中图片后在弹出框选择第一个图标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布局选项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选择文字环绕的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衬于文字下方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或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浮于文字上方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-582930</wp:posOffset>
            </wp:positionV>
            <wp:extent cx="1971675" cy="3295650"/>
            <wp:effectExtent l="0" t="0" r="9525" b="0"/>
            <wp:wrapNone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-424180</wp:posOffset>
                </wp:positionV>
                <wp:extent cx="538480" cy="459740"/>
                <wp:effectExtent l="0" t="0" r="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38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-33.4pt;height:36.2pt;width:42.4pt;z-index:251671552;mso-width-relative:page;mso-height-relative:page;" coordorigin="6032,2066" coordsize="848,724" o:gfxdata="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FzJx9kAAAAKAQAADwAAAAAAAAABACAAAAAiAAAAZHJzL2Rvd25yZXYueG1sUEsBAhQAFAAA&#10;AAgAh07iQG/fV/ZEAwAAXQgAAA4AAAAAAAAAAQAgAAAAKAEAAGRycy9lMm9Eb2MueG1sUEsFBgAA&#10;AAAGAAYAWQEAAN4GAAAAAA==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hxbu5AAAA2wAA&#10;AA8AAAAAAAAAAQAgAAAAIgAAAGRycy9kb3ducmV2LnhtbFBLAQIUABQAAAAIAIdO4kAzLwWeOwAA&#10;ADkAAAAQAAAAAAAAAAEAIAAAAAgBAABkcnMvc2hhcGV4bWwueG1sUEsFBgAAAAAGAAYAWwEAALID&#10;AAAAAA=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-412115</wp:posOffset>
                </wp:positionV>
                <wp:extent cx="3122930" cy="4286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插入图片自由移动的方法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-32.45pt;height:33.75pt;width:245.9pt;z-index:251672576;mso-width-relative:page;mso-height-relative:page;" filled="f" stroked="f" coordsize="21600,21600" o:gfxdata="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/V9I2wAAAAkBAAAPAAAAAAAAAAEAIAAAACIAAABkcnMvZG93bnJldi54bWxQSwECFAAUAAAACACH&#10;TuJA1TOQmS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插入图片自由移动的方法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27450"/>
    <w:multiLevelType w:val="singleLevel"/>
    <w:tmpl w:val="8EF274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45398B"/>
    <w:multiLevelType w:val="singleLevel"/>
    <w:tmpl w:val="AB4539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23E467"/>
    <w:multiLevelType w:val="singleLevel"/>
    <w:tmpl w:val="B623E4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2C416EB"/>
    <w:multiLevelType w:val="singleLevel"/>
    <w:tmpl w:val="C2C416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2802355"/>
    <w:multiLevelType w:val="singleLevel"/>
    <w:tmpl w:val="E280235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BA42939"/>
    <w:multiLevelType w:val="singleLevel"/>
    <w:tmpl w:val="4BA4293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95F145D"/>
    <w:multiLevelType w:val="singleLevel"/>
    <w:tmpl w:val="695F1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03EDD"/>
    <w:rsid w:val="004839E6"/>
    <w:rsid w:val="00562328"/>
    <w:rsid w:val="00781F27"/>
    <w:rsid w:val="00837E59"/>
    <w:rsid w:val="008824C2"/>
    <w:rsid w:val="008D339A"/>
    <w:rsid w:val="00941A91"/>
    <w:rsid w:val="0097199F"/>
    <w:rsid w:val="00992C99"/>
    <w:rsid w:val="00B418CF"/>
    <w:rsid w:val="00C360DC"/>
    <w:rsid w:val="00C96E01"/>
    <w:rsid w:val="00DA1F07"/>
    <w:rsid w:val="00E04AA2"/>
    <w:rsid w:val="00EB7BC7"/>
    <w:rsid w:val="00F55EFB"/>
    <w:rsid w:val="00F564CF"/>
    <w:rsid w:val="00F935A1"/>
    <w:rsid w:val="00FA010B"/>
    <w:rsid w:val="012657B4"/>
    <w:rsid w:val="01266E89"/>
    <w:rsid w:val="013F06AB"/>
    <w:rsid w:val="01467B99"/>
    <w:rsid w:val="0149633B"/>
    <w:rsid w:val="014D5622"/>
    <w:rsid w:val="01543D92"/>
    <w:rsid w:val="0157761D"/>
    <w:rsid w:val="015F31D9"/>
    <w:rsid w:val="016E7D68"/>
    <w:rsid w:val="0170619E"/>
    <w:rsid w:val="01A06E2B"/>
    <w:rsid w:val="01AD1A1A"/>
    <w:rsid w:val="01B5502B"/>
    <w:rsid w:val="01B860D6"/>
    <w:rsid w:val="01C13AF5"/>
    <w:rsid w:val="01C51AD3"/>
    <w:rsid w:val="01C916D7"/>
    <w:rsid w:val="01D3407E"/>
    <w:rsid w:val="01D43539"/>
    <w:rsid w:val="01E820AD"/>
    <w:rsid w:val="01F96B53"/>
    <w:rsid w:val="01FB5C1F"/>
    <w:rsid w:val="01FD371D"/>
    <w:rsid w:val="02032876"/>
    <w:rsid w:val="020841A6"/>
    <w:rsid w:val="02254124"/>
    <w:rsid w:val="022E06FE"/>
    <w:rsid w:val="023B494E"/>
    <w:rsid w:val="02400028"/>
    <w:rsid w:val="02401A04"/>
    <w:rsid w:val="024E7E09"/>
    <w:rsid w:val="02691E87"/>
    <w:rsid w:val="0284662D"/>
    <w:rsid w:val="02B5790F"/>
    <w:rsid w:val="02C20230"/>
    <w:rsid w:val="02FF53EC"/>
    <w:rsid w:val="03062A85"/>
    <w:rsid w:val="030A2B0C"/>
    <w:rsid w:val="030E4674"/>
    <w:rsid w:val="03183010"/>
    <w:rsid w:val="031A5886"/>
    <w:rsid w:val="032A05B1"/>
    <w:rsid w:val="032E3E55"/>
    <w:rsid w:val="032E45E2"/>
    <w:rsid w:val="03301BEE"/>
    <w:rsid w:val="03356D1C"/>
    <w:rsid w:val="034C307A"/>
    <w:rsid w:val="036D7697"/>
    <w:rsid w:val="0370750F"/>
    <w:rsid w:val="037476FB"/>
    <w:rsid w:val="037A1103"/>
    <w:rsid w:val="037C49AA"/>
    <w:rsid w:val="0394306A"/>
    <w:rsid w:val="03A809EC"/>
    <w:rsid w:val="03C00DC8"/>
    <w:rsid w:val="03C5145C"/>
    <w:rsid w:val="03C82B80"/>
    <w:rsid w:val="03CA00F7"/>
    <w:rsid w:val="03D03CD7"/>
    <w:rsid w:val="03D919E0"/>
    <w:rsid w:val="03E365E8"/>
    <w:rsid w:val="03EB2E6D"/>
    <w:rsid w:val="03EC0C59"/>
    <w:rsid w:val="0400715D"/>
    <w:rsid w:val="04090345"/>
    <w:rsid w:val="04137CAD"/>
    <w:rsid w:val="041A61EF"/>
    <w:rsid w:val="04281046"/>
    <w:rsid w:val="04371842"/>
    <w:rsid w:val="04537F17"/>
    <w:rsid w:val="04547A46"/>
    <w:rsid w:val="045C3F22"/>
    <w:rsid w:val="045F1A81"/>
    <w:rsid w:val="04656D95"/>
    <w:rsid w:val="046E579E"/>
    <w:rsid w:val="046F777B"/>
    <w:rsid w:val="047D2032"/>
    <w:rsid w:val="0488660D"/>
    <w:rsid w:val="04953495"/>
    <w:rsid w:val="04995BFD"/>
    <w:rsid w:val="049E7899"/>
    <w:rsid w:val="049F693A"/>
    <w:rsid w:val="04A064C7"/>
    <w:rsid w:val="04AC4C7F"/>
    <w:rsid w:val="04C179B6"/>
    <w:rsid w:val="04D267B1"/>
    <w:rsid w:val="04DC14FF"/>
    <w:rsid w:val="04E97FB6"/>
    <w:rsid w:val="04FA5A3E"/>
    <w:rsid w:val="04FC522C"/>
    <w:rsid w:val="05014C02"/>
    <w:rsid w:val="050E397D"/>
    <w:rsid w:val="05135563"/>
    <w:rsid w:val="051A046D"/>
    <w:rsid w:val="051B265E"/>
    <w:rsid w:val="051F4720"/>
    <w:rsid w:val="05281AC7"/>
    <w:rsid w:val="053000D2"/>
    <w:rsid w:val="05357B63"/>
    <w:rsid w:val="053F2FE4"/>
    <w:rsid w:val="053F324E"/>
    <w:rsid w:val="0542004D"/>
    <w:rsid w:val="054A1C61"/>
    <w:rsid w:val="05554F9E"/>
    <w:rsid w:val="055658BC"/>
    <w:rsid w:val="055B449F"/>
    <w:rsid w:val="055E40F3"/>
    <w:rsid w:val="056A6DA0"/>
    <w:rsid w:val="05842524"/>
    <w:rsid w:val="058A4FFF"/>
    <w:rsid w:val="059228FD"/>
    <w:rsid w:val="059801D5"/>
    <w:rsid w:val="059A1F6B"/>
    <w:rsid w:val="059D2B0A"/>
    <w:rsid w:val="05AD781B"/>
    <w:rsid w:val="05B66C2B"/>
    <w:rsid w:val="05C80779"/>
    <w:rsid w:val="05E22DC0"/>
    <w:rsid w:val="060334D6"/>
    <w:rsid w:val="060A6F3E"/>
    <w:rsid w:val="060B41AB"/>
    <w:rsid w:val="06163DB0"/>
    <w:rsid w:val="0617272F"/>
    <w:rsid w:val="061D7ED7"/>
    <w:rsid w:val="063A0200"/>
    <w:rsid w:val="063B1037"/>
    <w:rsid w:val="06402923"/>
    <w:rsid w:val="06475C33"/>
    <w:rsid w:val="064D24B7"/>
    <w:rsid w:val="06662E67"/>
    <w:rsid w:val="067D7BE7"/>
    <w:rsid w:val="067E5A42"/>
    <w:rsid w:val="069D36A5"/>
    <w:rsid w:val="06A97CDF"/>
    <w:rsid w:val="06AE3E10"/>
    <w:rsid w:val="06B148F5"/>
    <w:rsid w:val="06BA096E"/>
    <w:rsid w:val="06BF7590"/>
    <w:rsid w:val="06C33E8C"/>
    <w:rsid w:val="06CB1990"/>
    <w:rsid w:val="06CB213B"/>
    <w:rsid w:val="06DF50F4"/>
    <w:rsid w:val="06EC224F"/>
    <w:rsid w:val="06F602AE"/>
    <w:rsid w:val="06FD5942"/>
    <w:rsid w:val="07051F16"/>
    <w:rsid w:val="072700C8"/>
    <w:rsid w:val="0731477D"/>
    <w:rsid w:val="075B7921"/>
    <w:rsid w:val="07827F0E"/>
    <w:rsid w:val="078E27D0"/>
    <w:rsid w:val="07A81C0B"/>
    <w:rsid w:val="07B14923"/>
    <w:rsid w:val="07BD7BD0"/>
    <w:rsid w:val="07C05A3B"/>
    <w:rsid w:val="07C35FF4"/>
    <w:rsid w:val="07C46F3B"/>
    <w:rsid w:val="07C7728F"/>
    <w:rsid w:val="07D47555"/>
    <w:rsid w:val="07FA71BA"/>
    <w:rsid w:val="07FE1D5D"/>
    <w:rsid w:val="08332A71"/>
    <w:rsid w:val="08413A40"/>
    <w:rsid w:val="084532E0"/>
    <w:rsid w:val="084B2513"/>
    <w:rsid w:val="08732ED1"/>
    <w:rsid w:val="0875163F"/>
    <w:rsid w:val="087C6571"/>
    <w:rsid w:val="088260A8"/>
    <w:rsid w:val="08A74E1A"/>
    <w:rsid w:val="08D93709"/>
    <w:rsid w:val="08E623F8"/>
    <w:rsid w:val="08EC1967"/>
    <w:rsid w:val="09006747"/>
    <w:rsid w:val="090109FE"/>
    <w:rsid w:val="091341CE"/>
    <w:rsid w:val="092400A9"/>
    <w:rsid w:val="092D7704"/>
    <w:rsid w:val="09396F37"/>
    <w:rsid w:val="094B5A64"/>
    <w:rsid w:val="094C28FA"/>
    <w:rsid w:val="097A41D3"/>
    <w:rsid w:val="097C1841"/>
    <w:rsid w:val="0984117C"/>
    <w:rsid w:val="09845829"/>
    <w:rsid w:val="09861A72"/>
    <w:rsid w:val="09A27AF1"/>
    <w:rsid w:val="09A87856"/>
    <w:rsid w:val="09AF2C8A"/>
    <w:rsid w:val="09AF3733"/>
    <w:rsid w:val="09BD526C"/>
    <w:rsid w:val="09C34C48"/>
    <w:rsid w:val="09C6572F"/>
    <w:rsid w:val="09CF2636"/>
    <w:rsid w:val="09D11E1A"/>
    <w:rsid w:val="09E60E6B"/>
    <w:rsid w:val="09F160D6"/>
    <w:rsid w:val="09FC6795"/>
    <w:rsid w:val="09FF2245"/>
    <w:rsid w:val="0A040489"/>
    <w:rsid w:val="0A07133D"/>
    <w:rsid w:val="0A3E60DE"/>
    <w:rsid w:val="0A3F4073"/>
    <w:rsid w:val="0A62069B"/>
    <w:rsid w:val="0A677CD6"/>
    <w:rsid w:val="0A7A4515"/>
    <w:rsid w:val="0A8B5456"/>
    <w:rsid w:val="0A9003FB"/>
    <w:rsid w:val="0A916994"/>
    <w:rsid w:val="0A944443"/>
    <w:rsid w:val="0A946E9E"/>
    <w:rsid w:val="0A996A76"/>
    <w:rsid w:val="0A9E1793"/>
    <w:rsid w:val="0AB3715E"/>
    <w:rsid w:val="0ABA7F7A"/>
    <w:rsid w:val="0ACA2607"/>
    <w:rsid w:val="0ACB7D58"/>
    <w:rsid w:val="0ADB179D"/>
    <w:rsid w:val="0ADB65A3"/>
    <w:rsid w:val="0AEB26F8"/>
    <w:rsid w:val="0AEE38D1"/>
    <w:rsid w:val="0AF04006"/>
    <w:rsid w:val="0AF8074A"/>
    <w:rsid w:val="0B047A78"/>
    <w:rsid w:val="0B09246E"/>
    <w:rsid w:val="0B147E22"/>
    <w:rsid w:val="0B1E6D5C"/>
    <w:rsid w:val="0B2F32A5"/>
    <w:rsid w:val="0B363888"/>
    <w:rsid w:val="0B384574"/>
    <w:rsid w:val="0B3E2C52"/>
    <w:rsid w:val="0B3E7A43"/>
    <w:rsid w:val="0B595E79"/>
    <w:rsid w:val="0B5C201E"/>
    <w:rsid w:val="0B624A99"/>
    <w:rsid w:val="0B711DCC"/>
    <w:rsid w:val="0B75672B"/>
    <w:rsid w:val="0B7764F9"/>
    <w:rsid w:val="0B7823DC"/>
    <w:rsid w:val="0B790E05"/>
    <w:rsid w:val="0B7A5B47"/>
    <w:rsid w:val="0B8071B9"/>
    <w:rsid w:val="0B82749E"/>
    <w:rsid w:val="0B832A48"/>
    <w:rsid w:val="0B994BD5"/>
    <w:rsid w:val="0B9E7501"/>
    <w:rsid w:val="0BA916EC"/>
    <w:rsid w:val="0BD05C9A"/>
    <w:rsid w:val="0BD72532"/>
    <w:rsid w:val="0BD763FD"/>
    <w:rsid w:val="0C01425F"/>
    <w:rsid w:val="0C154BBD"/>
    <w:rsid w:val="0C245ED9"/>
    <w:rsid w:val="0C53223E"/>
    <w:rsid w:val="0C5A05E6"/>
    <w:rsid w:val="0C5F3681"/>
    <w:rsid w:val="0C642563"/>
    <w:rsid w:val="0C6D1583"/>
    <w:rsid w:val="0C784DF7"/>
    <w:rsid w:val="0C7C745A"/>
    <w:rsid w:val="0C976CC2"/>
    <w:rsid w:val="0C980D7D"/>
    <w:rsid w:val="0C9D4437"/>
    <w:rsid w:val="0CB12C4C"/>
    <w:rsid w:val="0CB86294"/>
    <w:rsid w:val="0CD72F21"/>
    <w:rsid w:val="0CE22436"/>
    <w:rsid w:val="0CE87322"/>
    <w:rsid w:val="0CED63C9"/>
    <w:rsid w:val="0D0046E2"/>
    <w:rsid w:val="0D010337"/>
    <w:rsid w:val="0D0F1F64"/>
    <w:rsid w:val="0D115B60"/>
    <w:rsid w:val="0D1406D7"/>
    <w:rsid w:val="0D193823"/>
    <w:rsid w:val="0D290635"/>
    <w:rsid w:val="0D2B09FA"/>
    <w:rsid w:val="0D2F298B"/>
    <w:rsid w:val="0D31500F"/>
    <w:rsid w:val="0D5A17E0"/>
    <w:rsid w:val="0D6515AC"/>
    <w:rsid w:val="0D7E11D5"/>
    <w:rsid w:val="0D9403E1"/>
    <w:rsid w:val="0DA81AAE"/>
    <w:rsid w:val="0DAE7F5B"/>
    <w:rsid w:val="0DB61694"/>
    <w:rsid w:val="0DB63AFF"/>
    <w:rsid w:val="0DB95510"/>
    <w:rsid w:val="0DBB6C37"/>
    <w:rsid w:val="0DC30686"/>
    <w:rsid w:val="0DC70AE9"/>
    <w:rsid w:val="0DD163EB"/>
    <w:rsid w:val="0DDC2B1B"/>
    <w:rsid w:val="0DE12DC4"/>
    <w:rsid w:val="0E0D044D"/>
    <w:rsid w:val="0E493E86"/>
    <w:rsid w:val="0E5161CB"/>
    <w:rsid w:val="0E5760BE"/>
    <w:rsid w:val="0E5E53F9"/>
    <w:rsid w:val="0E793A1E"/>
    <w:rsid w:val="0E844BA3"/>
    <w:rsid w:val="0E9407D6"/>
    <w:rsid w:val="0EA62971"/>
    <w:rsid w:val="0EAB22F6"/>
    <w:rsid w:val="0EB82671"/>
    <w:rsid w:val="0EBD4A37"/>
    <w:rsid w:val="0EBE3C73"/>
    <w:rsid w:val="0EC56D52"/>
    <w:rsid w:val="0ED252C4"/>
    <w:rsid w:val="0EE212F9"/>
    <w:rsid w:val="0EE9217F"/>
    <w:rsid w:val="0EE95887"/>
    <w:rsid w:val="0EEC38CD"/>
    <w:rsid w:val="0EF41A6A"/>
    <w:rsid w:val="0EFF734F"/>
    <w:rsid w:val="0F0E6F5D"/>
    <w:rsid w:val="0F126852"/>
    <w:rsid w:val="0F1F42A1"/>
    <w:rsid w:val="0F21411F"/>
    <w:rsid w:val="0F277A0E"/>
    <w:rsid w:val="0F3368F4"/>
    <w:rsid w:val="0F345B04"/>
    <w:rsid w:val="0F360CA6"/>
    <w:rsid w:val="0F44155D"/>
    <w:rsid w:val="0F4F42F5"/>
    <w:rsid w:val="0F503EDD"/>
    <w:rsid w:val="0F631A3F"/>
    <w:rsid w:val="0F664E2B"/>
    <w:rsid w:val="0F6711CE"/>
    <w:rsid w:val="0F6F2221"/>
    <w:rsid w:val="0F8A6E66"/>
    <w:rsid w:val="0FA11581"/>
    <w:rsid w:val="0FBF2E5E"/>
    <w:rsid w:val="0FC035C1"/>
    <w:rsid w:val="0FCB46F5"/>
    <w:rsid w:val="0FDA6B65"/>
    <w:rsid w:val="0FDC0FF3"/>
    <w:rsid w:val="0FDD5914"/>
    <w:rsid w:val="0FDE5B0F"/>
    <w:rsid w:val="0FE4293A"/>
    <w:rsid w:val="0FE4653D"/>
    <w:rsid w:val="0FEA6599"/>
    <w:rsid w:val="0FED4D21"/>
    <w:rsid w:val="0FF61CAF"/>
    <w:rsid w:val="1004723E"/>
    <w:rsid w:val="10085BBA"/>
    <w:rsid w:val="100C522E"/>
    <w:rsid w:val="101538F7"/>
    <w:rsid w:val="10154880"/>
    <w:rsid w:val="10167505"/>
    <w:rsid w:val="10284D4D"/>
    <w:rsid w:val="102D5C56"/>
    <w:rsid w:val="103B3360"/>
    <w:rsid w:val="10401747"/>
    <w:rsid w:val="1059610D"/>
    <w:rsid w:val="105A3768"/>
    <w:rsid w:val="106B0DC5"/>
    <w:rsid w:val="10751597"/>
    <w:rsid w:val="108F209D"/>
    <w:rsid w:val="109408F3"/>
    <w:rsid w:val="10957E84"/>
    <w:rsid w:val="109C1C45"/>
    <w:rsid w:val="10A31F9C"/>
    <w:rsid w:val="10AC1EED"/>
    <w:rsid w:val="10BC3F33"/>
    <w:rsid w:val="10C36CEB"/>
    <w:rsid w:val="10C6288F"/>
    <w:rsid w:val="10CA7779"/>
    <w:rsid w:val="10CE0739"/>
    <w:rsid w:val="10D37D68"/>
    <w:rsid w:val="10E63A5D"/>
    <w:rsid w:val="10F92C4B"/>
    <w:rsid w:val="10FB265C"/>
    <w:rsid w:val="10FB3891"/>
    <w:rsid w:val="110921F6"/>
    <w:rsid w:val="110A3932"/>
    <w:rsid w:val="110D0301"/>
    <w:rsid w:val="110E1AE9"/>
    <w:rsid w:val="111143AE"/>
    <w:rsid w:val="11170342"/>
    <w:rsid w:val="11277EBF"/>
    <w:rsid w:val="11323E0D"/>
    <w:rsid w:val="114C39BF"/>
    <w:rsid w:val="114F4F1F"/>
    <w:rsid w:val="11541E03"/>
    <w:rsid w:val="11560FF7"/>
    <w:rsid w:val="11566073"/>
    <w:rsid w:val="11583F5E"/>
    <w:rsid w:val="11853A1F"/>
    <w:rsid w:val="118A3424"/>
    <w:rsid w:val="118D4D6B"/>
    <w:rsid w:val="11A40C05"/>
    <w:rsid w:val="11BE3532"/>
    <w:rsid w:val="11C73733"/>
    <w:rsid w:val="11D12F8B"/>
    <w:rsid w:val="11DE4CEB"/>
    <w:rsid w:val="11E02D40"/>
    <w:rsid w:val="11E41B07"/>
    <w:rsid w:val="11E72BD0"/>
    <w:rsid w:val="11EB0C49"/>
    <w:rsid w:val="11F40BD1"/>
    <w:rsid w:val="11F420C2"/>
    <w:rsid w:val="1200158F"/>
    <w:rsid w:val="121D32FA"/>
    <w:rsid w:val="12263E58"/>
    <w:rsid w:val="12371119"/>
    <w:rsid w:val="123A1EA2"/>
    <w:rsid w:val="125F7286"/>
    <w:rsid w:val="12694C09"/>
    <w:rsid w:val="12874700"/>
    <w:rsid w:val="12920568"/>
    <w:rsid w:val="12AE4493"/>
    <w:rsid w:val="12B1030E"/>
    <w:rsid w:val="12B13ABB"/>
    <w:rsid w:val="12B34B0C"/>
    <w:rsid w:val="12B83CB2"/>
    <w:rsid w:val="12BF7808"/>
    <w:rsid w:val="12C64BDB"/>
    <w:rsid w:val="12C709BE"/>
    <w:rsid w:val="12C91077"/>
    <w:rsid w:val="12CB730B"/>
    <w:rsid w:val="12CD421F"/>
    <w:rsid w:val="12D06034"/>
    <w:rsid w:val="12D84F67"/>
    <w:rsid w:val="12E4186B"/>
    <w:rsid w:val="12EC7054"/>
    <w:rsid w:val="12F32C4A"/>
    <w:rsid w:val="12F804F7"/>
    <w:rsid w:val="13080837"/>
    <w:rsid w:val="130F278E"/>
    <w:rsid w:val="13377220"/>
    <w:rsid w:val="13427D20"/>
    <w:rsid w:val="134F45CC"/>
    <w:rsid w:val="136025B9"/>
    <w:rsid w:val="13671E28"/>
    <w:rsid w:val="13723B53"/>
    <w:rsid w:val="137B640E"/>
    <w:rsid w:val="137C56EB"/>
    <w:rsid w:val="13892E0A"/>
    <w:rsid w:val="13991492"/>
    <w:rsid w:val="13994C4B"/>
    <w:rsid w:val="13DA3389"/>
    <w:rsid w:val="13DF3648"/>
    <w:rsid w:val="13F00572"/>
    <w:rsid w:val="141652F0"/>
    <w:rsid w:val="142B330D"/>
    <w:rsid w:val="14302460"/>
    <w:rsid w:val="1431019E"/>
    <w:rsid w:val="14363316"/>
    <w:rsid w:val="14374D34"/>
    <w:rsid w:val="14466ED6"/>
    <w:rsid w:val="144A1420"/>
    <w:rsid w:val="145272D8"/>
    <w:rsid w:val="146A4539"/>
    <w:rsid w:val="146B2C6C"/>
    <w:rsid w:val="14737EAB"/>
    <w:rsid w:val="14753BCC"/>
    <w:rsid w:val="14756279"/>
    <w:rsid w:val="14793EA4"/>
    <w:rsid w:val="1486107B"/>
    <w:rsid w:val="148D2E91"/>
    <w:rsid w:val="14B36D86"/>
    <w:rsid w:val="14CA5DA7"/>
    <w:rsid w:val="14CC21E4"/>
    <w:rsid w:val="14CD661F"/>
    <w:rsid w:val="14D716A3"/>
    <w:rsid w:val="14E76BEE"/>
    <w:rsid w:val="14F67D03"/>
    <w:rsid w:val="15060A8A"/>
    <w:rsid w:val="15104CC4"/>
    <w:rsid w:val="1523342B"/>
    <w:rsid w:val="15276617"/>
    <w:rsid w:val="152972F5"/>
    <w:rsid w:val="153042EF"/>
    <w:rsid w:val="15352B7A"/>
    <w:rsid w:val="153705FF"/>
    <w:rsid w:val="1546413D"/>
    <w:rsid w:val="1558139A"/>
    <w:rsid w:val="1558290F"/>
    <w:rsid w:val="1568443D"/>
    <w:rsid w:val="15696265"/>
    <w:rsid w:val="157D3579"/>
    <w:rsid w:val="15880269"/>
    <w:rsid w:val="158B4B46"/>
    <w:rsid w:val="159C2BD4"/>
    <w:rsid w:val="15A61A15"/>
    <w:rsid w:val="15AE0F0E"/>
    <w:rsid w:val="15B26ACE"/>
    <w:rsid w:val="15CD7FB1"/>
    <w:rsid w:val="15D03A51"/>
    <w:rsid w:val="15F451D0"/>
    <w:rsid w:val="16011F18"/>
    <w:rsid w:val="16016781"/>
    <w:rsid w:val="1607299C"/>
    <w:rsid w:val="1608409C"/>
    <w:rsid w:val="16104DDD"/>
    <w:rsid w:val="161053CF"/>
    <w:rsid w:val="161D03A8"/>
    <w:rsid w:val="161F63B3"/>
    <w:rsid w:val="16383E57"/>
    <w:rsid w:val="164D49E6"/>
    <w:rsid w:val="16526B7A"/>
    <w:rsid w:val="16590824"/>
    <w:rsid w:val="165F7535"/>
    <w:rsid w:val="16604BE0"/>
    <w:rsid w:val="166E2F2C"/>
    <w:rsid w:val="16824B72"/>
    <w:rsid w:val="16826808"/>
    <w:rsid w:val="168270C2"/>
    <w:rsid w:val="168F3536"/>
    <w:rsid w:val="16916A50"/>
    <w:rsid w:val="16921265"/>
    <w:rsid w:val="169732C2"/>
    <w:rsid w:val="16A4586D"/>
    <w:rsid w:val="16A519B1"/>
    <w:rsid w:val="16A77D91"/>
    <w:rsid w:val="16A808FE"/>
    <w:rsid w:val="16AF7E3F"/>
    <w:rsid w:val="16B00BA6"/>
    <w:rsid w:val="17033F54"/>
    <w:rsid w:val="170A18D7"/>
    <w:rsid w:val="17204614"/>
    <w:rsid w:val="17314DC4"/>
    <w:rsid w:val="173921F2"/>
    <w:rsid w:val="17426615"/>
    <w:rsid w:val="17685E14"/>
    <w:rsid w:val="177C1659"/>
    <w:rsid w:val="178451A6"/>
    <w:rsid w:val="179D01CD"/>
    <w:rsid w:val="17B85352"/>
    <w:rsid w:val="17B86DF0"/>
    <w:rsid w:val="17C00444"/>
    <w:rsid w:val="17EA3B6D"/>
    <w:rsid w:val="17F8580D"/>
    <w:rsid w:val="18055431"/>
    <w:rsid w:val="1826647B"/>
    <w:rsid w:val="18324A3B"/>
    <w:rsid w:val="183317E8"/>
    <w:rsid w:val="18334374"/>
    <w:rsid w:val="183B495E"/>
    <w:rsid w:val="183B653B"/>
    <w:rsid w:val="18402C64"/>
    <w:rsid w:val="184B7610"/>
    <w:rsid w:val="18593CFD"/>
    <w:rsid w:val="185D025A"/>
    <w:rsid w:val="185E0C68"/>
    <w:rsid w:val="18667B67"/>
    <w:rsid w:val="18691408"/>
    <w:rsid w:val="186F79B4"/>
    <w:rsid w:val="18744FE6"/>
    <w:rsid w:val="187C3BA8"/>
    <w:rsid w:val="187D0C22"/>
    <w:rsid w:val="18834777"/>
    <w:rsid w:val="18894B39"/>
    <w:rsid w:val="18AC5A2E"/>
    <w:rsid w:val="18B140C8"/>
    <w:rsid w:val="18B404C5"/>
    <w:rsid w:val="18C114A4"/>
    <w:rsid w:val="18C55F11"/>
    <w:rsid w:val="18EC7FD0"/>
    <w:rsid w:val="18F01648"/>
    <w:rsid w:val="18F466B4"/>
    <w:rsid w:val="18F51AD8"/>
    <w:rsid w:val="191A610F"/>
    <w:rsid w:val="19292411"/>
    <w:rsid w:val="192A675D"/>
    <w:rsid w:val="193122CA"/>
    <w:rsid w:val="1931295B"/>
    <w:rsid w:val="1938139F"/>
    <w:rsid w:val="19393562"/>
    <w:rsid w:val="195A7E23"/>
    <w:rsid w:val="19770F23"/>
    <w:rsid w:val="19815306"/>
    <w:rsid w:val="198338F7"/>
    <w:rsid w:val="198725D3"/>
    <w:rsid w:val="19964B93"/>
    <w:rsid w:val="19A01EB0"/>
    <w:rsid w:val="19A33B4E"/>
    <w:rsid w:val="19A6137E"/>
    <w:rsid w:val="19AB0367"/>
    <w:rsid w:val="19B10013"/>
    <w:rsid w:val="19B32246"/>
    <w:rsid w:val="19B42C45"/>
    <w:rsid w:val="19B77A18"/>
    <w:rsid w:val="19CA6756"/>
    <w:rsid w:val="19D86F9C"/>
    <w:rsid w:val="19E84207"/>
    <w:rsid w:val="19E95482"/>
    <w:rsid w:val="19EF6576"/>
    <w:rsid w:val="19FC4ED6"/>
    <w:rsid w:val="19FD03D5"/>
    <w:rsid w:val="1A0874CD"/>
    <w:rsid w:val="1A18294A"/>
    <w:rsid w:val="1A1977CD"/>
    <w:rsid w:val="1A2C1401"/>
    <w:rsid w:val="1A423E49"/>
    <w:rsid w:val="1A513876"/>
    <w:rsid w:val="1A7008CD"/>
    <w:rsid w:val="1A721C75"/>
    <w:rsid w:val="1A774AE0"/>
    <w:rsid w:val="1A786CE6"/>
    <w:rsid w:val="1A856E9F"/>
    <w:rsid w:val="1A8C46E9"/>
    <w:rsid w:val="1A92793A"/>
    <w:rsid w:val="1A980907"/>
    <w:rsid w:val="1A9A0F91"/>
    <w:rsid w:val="1AA22BB7"/>
    <w:rsid w:val="1AA41B94"/>
    <w:rsid w:val="1AA76AC5"/>
    <w:rsid w:val="1AA96BE4"/>
    <w:rsid w:val="1AAB193A"/>
    <w:rsid w:val="1AB75520"/>
    <w:rsid w:val="1AD226C7"/>
    <w:rsid w:val="1AD25C3A"/>
    <w:rsid w:val="1AD70350"/>
    <w:rsid w:val="1AEE3C47"/>
    <w:rsid w:val="1AF156BC"/>
    <w:rsid w:val="1B142BD3"/>
    <w:rsid w:val="1B1616E2"/>
    <w:rsid w:val="1B2F7CA1"/>
    <w:rsid w:val="1B324DFA"/>
    <w:rsid w:val="1B46351E"/>
    <w:rsid w:val="1B4C0E33"/>
    <w:rsid w:val="1B5146FC"/>
    <w:rsid w:val="1B595E2D"/>
    <w:rsid w:val="1B6443B9"/>
    <w:rsid w:val="1B772CD3"/>
    <w:rsid w:val="1B790E64"/>
    <w:rsid w:val="1B845EC0"/>
    <w:rsid w:val="1B8C7190"/>
    <w:rsid w:val="1B9A3B7C"/>
    <w:rsid w:val="1BA549B5"/>
    <w:rsid w:val="1BCA3EEA"/>
    <w:rsid w:val="1BD93439"/>
    <w:rsid w:val="1BE03C9A"/>
    <w:rsid w:val="1BEC5CD6"/>
    <w:rsid w:val="1BF15E97"/>
    <w:rsid w:val="1BF304FA"/>
    <w:rsid w:val="1C09194A"/>
    <w:rsid w:val="1C0928C4"/>
    <w:rsid w:val="1C0D2FBB"/>
    <w:rsid w:val="1C103C3E"/>
    <w:rsid w:val="1C146950"/>
    <w:rsid w:val="1C1776C4"/>
    <w:rsid w:val="1C275716"/>
    <w:rsid w:val="1C350400"/>
    <w:rsid w:val="1C35140B"/>
    <w:rsid w:val="1C3B5B27"/>
    <w:rsid w:val="1C414B9A"/>
    <w:rsid w:val="1C4C6974"/>
    <w:rsid w:val="1C7B23F8"/>
    <w:rsid w:val="1C800796"/>
    <w:rsid w:val="1C887737"/>
    <w:rsid w:val="1C94080A"/>
    <w:rsid w:val="1CAD214E"/>
    <w:rsid w:val="1CB4561B"/>
    <w:rsid w:val="1CBC195B"/>
    <w:rsid w:val="1CBD13AE"/>
    <w:rsid w:val="1CCC032D"/>
    <w:rsid w:val="1CD32BAF"/>
    <w:rsid w:val="1CDD678E"/>
    <w:rsid w:val="1CE52842"/>
    <w:rsid w:val="1CF86C15"/>
    <w:rsid w:val="1CFC2E07"/>
    <w:rsid w:val="1CFD5436"/>
    <w:rsid w:val="1D153E1F"/>
    <w:rsid w:val="1D2D0D39"/>
    <w:rsid w:val="1D324127"/>
    <w:rsid w:val="1D3264CC"/>
    <w:rsid w:val="1D34117A"/>
    <w:rsid w:val="1D415975"/>
    <w:rsid w:val="1D492A77"/>
    <w:rsid w:val="1D4E65B5"/>
    <w:rsid w:val="1D524E6D"/>
    <w:rsid w:val="1D691CC5"/>
    <w:rsid w:val="1D6D4D4A"/>
    <w:rsid w:val="1D7A1D93"/>
    <w:rsid w:val="1D807904"/>
    <w:rsid w:val="1D830B04"/>
    <w:rsid w:val="1D9D3ADB"/>
    <w:rsid w:val="1D9F621B"/>
    <w:rsid w:val="1DA000F7"/>
    <w:rsid w:val="1DBB3D78"/>
    <w:rsid w:val="1DE0794E"/>
    <w:rsid w:val="1DE81822"/>
    <w:rsid w:val="1DF44453"/>
    <w:rsid w:val="1DFD0814"/>
    <w:rsid w:val="1E003ABB"/>
    <w:rsid w:val="1E031027"/>
    <w:rsid w:val="1E083DA1"/>
    <w:rsid w:val="1E272630"/>
    <w:rsid w:val="1E27297D"/>
    <w:rsid w:val="1E2F3AF3"/>
    <w:rsid w:val="1E341119"/>
    <w:rsid w:val="1E3C0449"/>
    <w:rsid w:val="1E4C502A"/>
    <w:rsid w:val="1E540B70"/>
    <w:rsid w:val="1E59502D"/>
    <w:rsid w:val="1E5C4EC5"/>
    <w:rsid w:val="1E645FDE"/>
    <w:rsid w:val="1E663DB4"/>
    <w:rsid w:val="1E7875AB"/>
    <w:rsid w:val="1E7A1C8D"/>
    <w:rsid w:val="1E813767"/>
    <w:rsid w:val="1E846AE1"/>
    <w:rsid w:val="1E862738"/>
    <w:rsid w:val="1E86554F"/>
    <w:rsid w:val="1E96109C"/>
    <w:rsid w:val="1E9A6E51"/>
    <w:rsid w:val="1E9F1E78"/>
    <w:rsid w:val="1EA63B35"/>
    <w:rsid w:val="1EB019C7"/>
    <w:rsid w:val="1EB8152A"/>
    <w:rsid w:val="1EBD1002"/>
    <w:rsid w:val="1EC72E27"/>
    <w:rsid w:val="1ED15E8E"/>
    <w:rsid w:val="1EDA79AB"/>
    <w:rsid w:val="1EDB0A9D"/>
    <w:rsid w:val="1EF6789D"/>
    <w:rsid w:val="1EFC3437"/>
    <w:rsid w:val="1F0D2A0A"/>
    <w:rsid w:val="1F1B3C6B"/>
    <w:rsid w:val="1F326D3E"/>
    <w:rsid w:val="1F3464C4"/>
    <w:rsid w:val="1F375CE4"/>
    <w:rsid w:val="1F546FAF"/>
    <w:rsid w:val="1F595CC9"/>
    <w:rsid w:val="1F796499"/>
    <w:rsid w:val="1F7D425D"/>
    <w:rsid w:val="1F905C22"/>
    <w:rsid w:val="1F9479CB"/>
    <w:rsid w:val="1FA04D0A"/>
    <w:rsid w:val="1FA04D20"/>
    <w:rsid w:val="1FA22701"/>
    <w:rsid w:val="1FAF02B6"/>
    <w:rsid w:val="1FB57E5B"/>
    <w:rsid w:val="1FE519E3"/>
    <w:rsid w:val="1FE87CD0"/>
    <w:rsid w:val="1FFD3885"/>
    <w:rsid w:val="200E64DE"/>
    <w:rsid w:val="2011775F"/>
    <w:rsid w:val="20144F98"/>
    <w:rsid w:val="201B2C09"/>
    <w:rsid w:val="201B3436"/>
    <w:rsid w:val="202270A7"/>
    <w:rsid w:val="202C67C3"/>
    <w:rsid w:val="20364117"/>
    <w:rsid w:val="20521DB3"/>
    <w:rsid w:val="20542C69"/>
    <w:rsid w:val="20662A5B"/>
    <w:rsid w:val="207627B2"/>
    <w:rsid w:val="20775E19"/>
    <w:rsid w:val="207B3F4E"/>
    <w:rsid w:val="20813DF3"/>
    <w:rsid w:val="20845DD9"/>
    <w:rsid w:val="20A61CC0"/>
    <w:rsid w:val="20C02285"/>
    <w:rsid w:val="20DC3FCC"/>
    <w:rsid w:val="20FF271D"/>
    <w:rsid w:val="21036303"/>
    <w:rsid w:val="21092E60"/>
    <w:rsid w:val="21097415"/>
    <w:rsid w:val="2114231E"/>
    <w:rsid w:val="212058C0"/>
    <w:rsid w:val="21263D9A"/>
    <w:rsid w:val="21265F9C"/>
    <w:rsid w:val="215A313B"/>
    <w:rsid w:val="21626976"/>
    <w:rsid w:val="2175521E"/>
    <w:rsid w:val="218258E4"/>
    <w:rsid w:val="2198488B"/>
    <w:rsid w:val="219D79BF"/>
    <w:rsid w:val="21A45146"/>
    <w:rsid w:val="21CC32B2"/>
    <w:rsid w:val="21D05D3B"/>
    <w:rsid w:val="21D95441"/>
    <w:rsid w:val="21E043EE"/>
    <w:rsid w:val="2200796C"/>
    <w:rsid w:val="220252DA"/>
    <w:rsid w:val="220B5DAD"/>
    <w:rsid w:val="22204596"/>
    <w:rsid w:val="222134F8"/>
    <w:rsid w:val="22276487"/>
    <w:rsid w:val="22293E8A"/>
    <w:rsid w:val="222D5262"/>
    <w:rsid w:val="2264162E"/>
    <w:rsid w:val="226C45FD"/>
    <w:rsid w:val="226D0C67"/>
    <w:rsid w:val="227036A0"/>
    <w:rsid w:val="22811C2C"/>
    <w:rsid w:val="22A66AF9"/>
    <w:rsid w:val="22C07B5E"/>
    <w:rsid w:val="22CC4D82"/>
    <w:rsid w:val="22CD16A3"/>
    <w:rsid w:val="22D40891"/>
    <w:rsid w:val="22E13D3C"/>
    <w:rsid w:val="22ED1C94"/>
    <w:rsid w:val="22F477BF"/>
    <w:rsid w:val="231A40F4"/>
    <w:rsid w:val="23285E13"/>
    <w:rsid w:val="232E38DA"/>
    <w:rsid w:val="23360BAE"/>
    <w:rsid w:val="233A74F6"/>
    <w:rsid w:val="234E35D2"/>
    <w:rsid w:val="234F7AD8"/>
    <w:rsid w:val="235300B7"/>
    <w:rsid w:val="23584FE9"/>
    <w:rsid w:val="236D034F"/>
    <w:rsid w:val="237B75B2"/>
    <w:rsid w:val="23A92A5B"/>
    <w:rsid w:val="23AD3397"/>
    <w:rsid w:val="23AF13B3"/>
    <w:rsid w:val="23C04A75"/>
    <w:rsid w:val="23CF15D8"/>
    <w:rsid w:val="23D07732"/>
    <w:rsid w:val="23D271FE"/>
    <w:rsid w:val="23DB2BD1"/>
    <w:rsid w:val="23FD220D"/>
    <w:rsid w:val="240B487F"/>
    <w:rsid w:val="240F50D6"/>
    <w:rsid w:val="2410233A"/>
    <w:rsid w:val="24107DCB"/>
    <w:rsid w:val="24162C02"/>
    <w:rsid w:val="2427220F"/>
    <w:rsid w:val="242A21C4"/>
    <w:rsid w:val="242F6BEA"/>
    <w:rsid w:val="243379F0"/>
    <w:rsid w:val="24422105"/>
    <w:rsid w:val="244261E8"/>
    <w:rsid w:val="2443148E"/>
    <w:rsid w:val="246750E9"/>
    <w:rsid w:val="24824431"/>
    <w:rsid w:val="24856F1A"/>
    <w:rsid w:val="24930C5E"/>
    <w:rsid w:val="249C166A"/>
    <w:rsid w:val="249C3D9E"/>
    <w:rsid w:val="24A0226B"/>
    <w:rsid w:val="24A45673"/>
    <w:rsid w:val="24AF11CD"/>
    <w:rsid w:val="24AF16D9"/>
    <w:rsid w:val="24B1603E"/>
    <w:rsid w:val="24C765FA"/>
    <w:rsid w:val="24CA6B28"/>
    <w:rsid w:val="24E52C67"/>
    <w:rsid w:val="24EC70E5"/>
    <w:rsid w:val="250755B3"/>
    <w:rsid w:val="250970E8"/>
    <w:rsid w:val="25135AEC"/>
    <w:rsid w:val="2525292D"/>
    <w:rsid w:val="25343293"/>
    <w:rsid w:val="25391ACB"/>
    <w:rsid w:val="254A4485"/>
    <w:rsid w:val="25614410"/>
    <w:rsid w:val="256810AE"/>
    <w:rsid w:val="25700662"/>
    <w:rsid w:val="25754D74"/>
    <w:rsid w:val="257D710D"/>
    <w:rsid w:val="257E0C83"/>
    <w:rsid w:val="259836CA"/>
    <w:rsid w:val="25BC45A4"/>
    <w:rsid w:val="25BF2F82"/>
    <w:rsid w:val="25D6554A"/>
    <w:rsid w:val="25EA1B35"/>
    <w:rsid w:val="25F93B42"/>
    <w:rsid w:val="25FA58CD"/>
    <w:rsid w:val="26097B20"/>
    <w:rsid w:val="26196AE9"/>
    <w:rsid w:val="261E6DF0"/>
    <w:rsid w:val="262667AE"/>
    <w:rsid w:val="263D1C3C"/>
    <w:rsid w:val="26581ABA"/>
    <w:rsid w:val="265A1CD1"/>
    <w:rsid w:val="26737D9D"/>
    <w:rsid w:val="267B4659"/>
    <w:rsid w:val="268A0B39"/>
    <w:rsid w:val="269D11C2"/>
    <w:rsid w:val="269F780B"/>
    <w:rsid w:val="26A33643"/>
    <w:rsid w:val="26AF4609"/>
    <w:rsid w:val="26D1534F"/>
    <w:rsid w:val="26D15AA2"/>
    <w:rsid w:val="26DB5343"/>
    <w:rsid w:val="26E54817"/>
    <w:rsid w:val="26F6506C"/>
    <w:rsid w:val="26F769CA"/>
    <w:rsid w:val="26F97241"/>
    <w:rsid w:val="27152D9D"/>
    <w:rsid w:val="27365BA1"/>
    <w:rsid w:val="273A04CF"/>
    <w:rsid w:val="275C77D0"/>
    <w:rsid w:val="27605186"/>
    <w:rsid w:val="276A5C65"/>
    <w:rsid w:val="27725816"/>
    <w:rsid w:val="27896F97"/>
    <w:rsid w:val="27922220"/>
    <w:rsid w:val="27932CE0"/>
    <w:rsid w:val="279A2F5D"/>
    <w:rsid w:val="279B637E"/>
    <w:rsid w:val="27A21053"/>
    <w:rsid w:val="27A45556"/>
    <w:rsid w:val="27A73103"/>
    <w:rsid w:val="27AE75CC"/>
    <w:rsid w:val="27C03907"/>
    <w:rsid w:val="27D069C6"/>
    <w:rsid w:val="27D14405"/>
    <w:rsid w:val="27D760CD"/>
    <w:rsid w:val="27F76280"/>
    <w:rsid w:val="27FE05C6"/>
    <w:rsid w:val="28066832"/>
    <w:rsid w:val="28093208"/>
    <w:rsid w:val="281248A3"/>
    <w:rsid w:val="28142BEB"/>
    <w:rsid w:val="28150B99"/>
    <w:rsid w:val="28205B99"/>
    <w:rsid w:val="28272E02"/>
    <w:rsid w:val="283D147C"/>
    <w:rsid w:val="28542FA0"/>
    <w:rsid w:val="285C268A"/>
    <w:rsid w:val="285D4CB1"/>
    <w:rsid w:val="286020C5"/>
    <w:rsid w:val="2896248C"/>
    <w:rsid w:val="289F4D1A"/>
    <w:rsid w:val="289F7C81"/>
    <w:rsid w:val="28A53AE6"/>
    <w:rsid w:val="28AE1148"/>
    <w:rsid w:val="28B1167F"/>
    <w:rsid w:val="28BC6F12"/>
    <w:rsid w:val="28CE274C"/>
    <w:rsid w:val="28D45261"/>
    <w:rsid w:val="28D704BD"/>
    <w:rsid w:val="28EA338F"/>
    <w:rsid w:val="28EE582C"/>
    <w:rsid w:val="28F648E9"/>
    <w:rsid w:val="28F770CB"/>
    <w:rsid w:val="29032C38"/>
    <w:rsid w:val="29070D99"/>
    <w:rsid w:val="290B4AC8"/>
    <w:rsid w:val="290D0875"/>
    <w:rsid w:val="292144E7"/>
    <w:rsid w:val="29287A45"/>
    <w:rsid w:val="292F5911"/>
    <w:rsid w:val="29333B0E"/>
    <w:rsid w:val="293F2CC6"/>
    <w:rsid w:val="2950028A"/>
    <w:rsid w:val="29632618"/>
    <w:rsid w:val="296A2A2F"/>
    <w:rsid w:val="296C2AF1"/>
    <w:rsid w:val="296F5282"/>
    <w:rsid w:val="298E6765"/>
    <w:rsid w:val="298F639A"/>
    <w:rsid w:val="29A83DFD"/>
    <w:rsid w:val="29B9468F"/>
    <w:rsid w:val="29BE2D37"/>
    <w:rsid w:val="29C31745"/>
    <w:rsid w:val="29CC6E65"/>
    <w:rsid w:val="29E153BA"/>
    <w:rsid w:val="29EB7292"/>
    <w:rsid w:val="29F0157C"/>
    <w:rsid w:val="29F43384"/>
    <w:rsid w:val="2A060908"/>
    <w:rsid w:val="2A14276C"/>
    <w:rsid w:val="2A142938"/>
    <w:rsid w:val="2A1538D0"/>
    <w:rsid w:val="2A18259C"/>
    <w:rsid w:val="2A322908"/>
    <w:rsid w:val="2A3877CC"/>
    <w:rsid w:val="2A3C3AC4"/>
    <w:rsid w:val="2A4223EB"/>
    <w:rsid w:val="2A440E9D"/>
    <w:rsid w:val="2A4E12DE"/>
    <w:rsid w:val="2A4F59FE"/>
    <w:rsid w:val="2A5F4405"/>
    <w:rsid w:val="2A66482D"/>
    <w:rsid w:val="2A8240DB"/>
    <w:rsid w:val="2A87064B"/>
    <w:rsid w:val="2A902334"/>
    <w:rsid w:val="2A9504A8"/>
    <w:rsid w:val="2A992DFF"/>
    <w:rsid w:val="2AA476D7"/>
    <w:rsid w:val="2AA960B4"/>
    <w:rsid w:val="2ACB4C43"/>
    <w:rsid w:val="2AE6095B"/>
    <w:rsid w:val="2AE95C8A"/>
    <w:rsid w:val="2B066038"/>
    <w:rsid w:val="2B083DF4"/>
    <w:rsid w:val="2B0E71AE"/>
    <w:rsid w:val="2B1C1E34"/>
    <w:rsid w:val="2B1D5AFB"/>
    <w:rsid w:val="2B1E41E9"/>
    <w:rsid w:val="2B206254"/>
    <w:rsid w:val="2B213DCE"/>
    <w:rsid w:val="2B232867"/>
    <w:rsid w:val="2B2822D1"/>
    <w:rsid w:val="2B420066"/>
    <w:rsid w:val="2B4B3518"/>
    <w:rsid w:val="2B563348"/>
    <w:rsid w:val="2B5A5BF5"/>
    <w:rsid w:val="2B6F3EA5"/>
    <w:rsid w:val="2B763C15"/>
    <w:rsid w:val="2B806203"/>
    <w:rsid w:val="2B8D41C8"/>
    <w:rsid w:val="2B8F5C5A"/>
    <w:rsid w:val="2B94656C"/>
    <w:rsid w:val="2B9560E7"/>
    <w:rsid w:val="2B9A4DFE"/>
    <w:rsid w:val="2B9D684A"/>
    <w:rsid w:val="2B9D713B"/>
    <w:rsid w:val="2B9F0406"/>
    <w:rsid w:val="2BA21A2C"/>
    <w:rsid w:val="2BAC0A66"/>
    <w:rsid w:val="2BAC16CB"/>
    <w:rsid w:val="2BCE766E"/>
    <w:rsid w:val="2BD55689"/>
    <w:rsid w:val="2BDB7B28"/>
    <w:rsid w:val="2BEA509B"/>
    <w:rsid w:val="2C02140E"/>
    <w:rsid w:val="2C0F7583"/>
    <w:rsid w:val="2C152902"/>
    <w:rsid w:val="2C1E0299"/>
    <w:rsid w:val="2C2D1ADD"/>
    <w:rsid w:val="2C3E0809"/>
    <w:rsid w:val="2C400AD9"/>
    <w:rsid w:val="2C461508"/>
    <w:rsid w:val="2C5523D3"/>
    <w:rsid w:val="2C6B2A10"/>
    <w:rsid w:val="2C756C62"/>
    <w:rsid w:val="2C9533AB"/>
    <w:rsid w:val="2C9A3C32"/>
    <w:rsid w:val="2CA3128C"/>
    <w:rsid w:val="2CAE3762"/>
    <w:rsid w:val="2CC016FF"/>
    <w:rsid w:val="2CC641A1"/>
    <w:rsid w:val="2CCB013C"/>
    <w:rsid w:val="2CDC0D73"/>
    <w:rsid w:val="2CDE093B"/>
    <w:rsid w:val="2CE526F7"/>
    <w:rsid w:val="2CF674B2"/>
    <w:rsid w:val="2CFA147B"/>
    <w:rsid w:val="2CFB16E4"/>
    <w:rsid w:val="2D004DD3"/>
    <w:rsid w:val="2D041E4E"/>
    <w:rsid w:val="2D362A12"/>
    <w:rsid w:val="2D4B7A3F"/>
    <w:rsid w:val="2D520722"/>
    <w:rsid w:val="2D557810"/>
    <w:rsid w:val="2D5609B3"/>
    <w:rsid w:val="2D753C2F"/>
    <w:rsid w:val="2D883734"/>
    <w:rsid w:val="2D8B3A28"/>
    <w:rsid w:val="2D9222C5"/>
    <w:rsid w:val="2D952EAE"/>
    <w:rsid w:val="2D99178D"/>
    <w:rsid w:val="2DA777F0"/>
    <w:rsid w:val="2DCD5130"/>
    <w:rsid w:val="2DD90424"/>
    <w:rsid w:val="2DDC0D16"/>
    <w:rsid w:val="2DDD4F0D"/>
    <w:rsid w:val="2DE9320E"/>
    <w:rsid w:val="2E1A2BE4"/>
    <w:rsid w:val="2E2079BC"/>
    <w:rsid w:val="2E225693"/>
    <w:rsid w:val="2E236E7E"/>
    <w:rsid w:val="2E2B0B37"/>
    <w:rsid w:val="2E2F02A2"/>
    <w:rsid w:val="2E344328"/>
    <w:rsid w:val="2E45359E"/>
    <w:rsid w:val="2E4B36B3"/>
    <w:rsid w:val="2E5027DB"/>
    <w:rsid w:val="2E602DBC"/>
    <w:rsid w:val="2E6314BB"/>
    <w:rsid w:val="2E631FA6"/>
    <w:rsid w:val="2E685800"/>
    <w:rsid w:val="2EA30313"/>
    <w:rsid w:val="2EA333A6"/>
    <w:rsid w:val="2EB0259E"/>
    <w:rsid w:val="2EB03DDD"/>
    <w:rsid w:val="2EB516B8"/>
    <w:rsid w:val="2EB531CC"/>
    <w:rsid w:val="2EB55D16"/>
    <w:rsid w:val="2EC51B0D"/>
    <w:rsid w:val="2ECF3D85"/>
    <w:rsid w:val="2EF05CCC"/>
    <w:rsid w:val="2EF73988"/>
    <w:rsid w:val="2F03685B"/>
    <w:rsid w:val="2F113BAB"/>
    <w:rsid w:val="2F16260B"/>
    <w:rsid w:val="2F23111D"/>
    <w:rsid w:val="2F2A26A6"/>
    <w:rsid w:val="2F2B39A7"/>
    <w:rsid w:val="2F312D41"/>
    <w:rsid w:val="2F3536E8"/>
    <w:rsid w:val="2F3A5261"/>
    <w:rsid w:val="2F3C4FB2"/>
    <w:rsid w:val="2F4B6318"/>
    <w:rsid w:val="2F5F06DF"/>
    <w:rsid w:val="2F750F95"/>
    <w:rsid w:val="2F763569"/>
    <w:rsid w:val="2F873C08"/>
    <w:rsid w:val="2F9967F4"/>
    <w:rsid w:val="2FB031CA"/>
    <w:rsid w:val="2FC57714"/>
    <w:rsid w:val="2FCD25F2"/>
    <w:rsid w:val="2FD21C0C"/>
    <w:rsid w:val="2FDF3DE5"/>
    <w:rsid w:val="2FE30326"/>
    <w:rsid w:val="301D0588"/>
    <w:rsid w:val="302B4192"/>
    <w:rsid w:val="3052014A"/>
    <w:rsid w:val="30527F92"/>
    <w:rsid w:val="30580AE1"/>
    <w:rsid w:val="30605A3D"/>
    <w:rsid w:val="306C00BA"/>
    <w:rsid w:val="307657A0"/>
    <w:rsid w:val="308636B4"/>
    <w:rsid w:val="308F0D73"/>
    <w:rsid w:val="30944AC2"/>
    <w:rsid w:val="309E0284"/>
    <w:rsid w:val="30A32BA5"/>
    <w:rsid w:val="30A4189D"/>
    <w:rsid w:val="30BD63D8"/>
    <w:rsid w:val="30BE76B6"/>
    <w:rsid w:val="30C84170"/>
    <w:rsid w:val="30D17515"/>
    <w:rsid w:val="310965E6"/>
    <w:rsid w:val="311942ED"/>
    <w:rsid w:val="31287204"/>
    <w:rsid w:val="31326427"/>
    <w:rsid w:val="31403CD3"/>
    <w:rsid w:val="31430F58"/>
    <w:rsid w:val="315B4DE7"/>
    <w:rsid w:val="315D4BBB"/>
    <w:rsid w:val="316777F5"/>
    <w:rsid w:val="3168023B"/>
    <w:rsid w:val="316D1DE9"/>
    <w:rsid w:val="31753CFA"/>
    <w:rsid w:val="318A60A7"/>
    <w:rsid w:val="318E3938"/>
    <w:rsid w:val="31AB0F9C"/>
    <w:rsid w:val="31AC0EC4"/>
    <w:rsid w:val="31AD71CB"/>
    <w:rsid w:val="31B11964"/>
    <w:rsid w:val="31C2552B"/>
    <w:rsid w:val="31D40207"/>
    <w:rsid w:val="31F73640"/>
    <w:rsid w:val="31F76581"/>
    <w:rsid w:val="32065770"/>
    <w:rsid w:val="32185C5C"/>
    <w:rsid w:val="321D0AA9"/>
    <w:rsid w:val="32203D7E"/>
    <w:rsid w:val="32224306"/>
    <w:rsid w:val="32254A0B"/>
    <w:rsid w:val="324B7E84"/>
    <w:rsid w:val="325D0C9A"/>
    <w:rsid w:val="3269726A"/>
    <w:rsid w:val="328B55A8"/>
    <w:rsid w:val="32A34515"/>
    <w:rsid w:val="32B42862"/>
    <w:rsid w:val="32C701B0"/>
    <w:rsid w:val="32D94C31"/>
    <w:rsid w:val="32E9466D"/>
    <w:rsid w:val="32EE7FEE"/>
    <w:rsid w:val="32FA3BF8"/>
    <w:rsid w:val="32FC31F5"/>
    <w:rsid w:val="330B1396"/>
    <w:rsid w:val="330C1FFF"/>
    <w:rsid w:val="331F40F9"/>
    <w:rsid w:val="33263439"/>
    <w:rsid w:val="332E1449"/>
    <w:rsid w:val="332F1EE5"/>
    <w:rsid w:val="33361583"/>
    <w:rsid w:val="333C7A43"/>
    <w:rsid w:val="334511AD"/>
    <w:rsid w:val="3346128A"/>
    <w:rsid w:val="33500AE5"/>
    <w:rsid w:val="335047C3"/>
    <w:rsid w:val="33526BC9"/>
    <w:rsid w:val="337856A2"/>
    <w:rsid w:val="33A100C2"/>
    <w:rsid w:val="33B55EE0"/>
    <w:rsid w:val="33B63018"/>
    <w:rsid w:val="33BC2451"/>
    <w:rsid w:val="33C13878"/>
    <w:rsid w:val="33CD40A3"/>
    <w:rsid w:val="33DF73AF"/>
    <w:rsid w:val="33E920D5"/>
    <w:rsid w:val="33EF7181"/>
    <w:rsid w:val="33F604F4"/>
    <w:rsid w:val="341549FF"/>
    <w:rsid w:val="34191AF4"/>
    <w:rsid w:val="341A1D28"/>
    <w:rsid w:val="341B5B29"/>
    <w:rsid w:val="34211C3F"/>
    <w:rsid w:val="34324B23"/>
    <w:rsid w:val="343B390F"/>
    <w:rsid w:val="344162A1"/>
    <w:rsid w:val="3443229A"/>
    <w:rsid w:val="3447058E"/>
    <w:rsid w:val="344A28C7"/>
    <w:rsid w:val="34545D86"/>
    <w:rsid w:val="346A622C"/>
    <w:rsid w:val="346E014A"/>
    <w:rsid w:val="348F0142"/>
    <w:rsid w:val="34961A56"/>
    <w:rsid w:val="34A36E1A"/>
    <w:rsid w:val="34A45B36"/>
    <w:rsid w:val="34AE2997"/>
    <w:rsid w:val="34B45B85"/>
    <w:rsid w:val="34D32B43"/>
    <w:rsid w:val="34E90EEA"/>
    <w:rsid w:val="34ED778E"/>
    <w:rsid w:val="34EF31D5"/>
    <w:rsid w:val="35146652"/>
    <w:rsid w:val="351D477E"/>
    <w:rsid w:val="35291AED"/>
    <w:rsid w:val="35453966"/>
    <w:rsid w:val="35475B9D"/>
    <w:rsid w:val="35523082"/>
    <w:rsid w:val="355643F7"/>
    <w:rsid w:val="3556565A"/>
    <w:rsid w:val="355820B9"/>
    <w:rsid w:val="35643AC0"/>
    <w:rsid w:val="35724110"/>
    <w:rsid w:val="357C67C1"/>
    <w:rsid w:val="357D7BD3"/>
    <w:rsid w:val="35A555D1"/>
    <w:rsid w:val="35AF3E48"/>
    <w:rsid w:val="35B227C6"/>
    <w:rsid w:val="35BA0FDF"/>
    <w:rsid w:val="35CC3807"/>
    <w:rsid w:val="35D53F11"/>
    <w:rsid w:val="35E41C46"/>
    <w:rsid w:val="35F25A14"/>
    <w:rsid w:val="35FA4784"/>
    <w:rsid w:val="360F25EA"/>
    <w:rsid w:val="36213CE0"/>
    <w:rsid w:val="36225F8D"/>
    <w:rsid w:val="362F303B"/>
    <w:rsid w:val="363E33D5"/>
    <w:rsid w:val="368025AC"/>
    <w:rsid w:val="36845C9B"/>
    <w:rsid w:val="36960F21"/>
    <w:rsid w:val="369A191F"/>
    <w:rsid w:val="36A70149"/>
    <w:rsid w:val="36D22615"/>
    <w:rsid w:val="36DB3717"/>
    <w:rsid w:val="36DB5F5E"/>
    <w:rsid w:val="36DC042D"/>
    <w:rsid w:val="36DC181C"/>
    <w:rsid w:val="36DC42AB"/>
    <w:rsid w:val="36E56433"/>
    <w:rsid w:val="36F04AB9"/>
    <w:rsid w:val="36F17BBA"/>
    <w:rsid w:val="36F62637"/>
    <w:rsid w:val="37215738"/>
    <w:rsid w:val="373D29DE"/>
    <w:rsid w:val="373D77DC"/>
    <w:rsid w:val="373F4B6D"/>
    <w:rsid w:val="37485A3A"/>
    <w:rsid w:val="37493790"/>
    <w:rsid w:val="3753768D"/>
    <w:rsid w:val="3759636C"/>
    <w:rsid w:val="3768192B"/>
    <w:rsid w:val="376E5728"/>
    <w:rsid w:val="376E58EE"/>
    <w:rsid w:val="378B54F7"/>
    <w:rsid w:val="378D58A0"/>
    <w:rsid w:val="37912258"/>
    <w:rsid w:val="37985896"/>
    <w:rsid w:val="37A1600B"/>
    <w:rsid w:val="37AA59E3"/>
    <w:rsid w:val="37AD5156"/>
    <w:rsid w:val="37B27B13"/>
    <w:rsid w:val="37B27E77"/>
    <w:rsid w:val="37B86317"/>
    <w:rsid w:val="37C7335B"/>
    <w:rsid w:val="37C93B8D"/>
    <w:rsid w:val="37DB25E2"/>
    <w:rsid w:val="37E60E9E"/>
    <w:rsid w:val="37E64EFE"/>
    <w:rsid w:val="37F65253"/>
    <w:rsid w:val="37FA0D1B"/>
    <w:rsid w:val="38012829"/>
    <w:rsid w:val="380D41C6"/>
    <w:rsid w:val="38121E8F"/>
    <w:rsid w:val="38373CBB"/>
    <w:rsid w:val="383A3612"/>
    <w:rsid w:val="38413ABE"/>
    <w:rsid w:val="384F4989"/>
    <w:rsid w:val="38637A07"/>
    <w:rsid w:val="386F79D2"/>
    <w:rsid w:val="38765B1C"/>
    <w:rsid w:val="387C391B"/>
    <w:rsid w:val="388D434F"/>
    <w:rsid w:val="38917245"/>
    <w:rsid w:val="38943E58"/>
    <w:rsid w:val="38A34728"/>
    <w:rsid w:val="38A768F6"/>
    <w:rsid w:val="38AA2DAE"/>
    <w:rsid w:val="38B50E4C"/>
    <w:rsid w:val="38C45408"/>
    <w:rsid w:val="38CB2A52"/>
    <w:rsid w:val="38CF0248"/>
    <w:rsid w:val="38DA1044"/>
    <w:rsid w:val="38E53463"/>
    <w:rsid w:val="38E85A81"/>
    <w:rsid w:val="38EC6236"/>
    <w:rsid w:val="390139EF"/>
    <w:rsid w:val="390B31FF"/>
    <w:rsid w:val="390D2D45"/>
    <w:rsid w:val="390F7267"/>
    <w:rsid w:val="39144D53"/>
    <w:rsid w:val="39195BF8"/>
    <w:rsid w:val="3927746B"/>
    <w:rsid w:val="392B39FB"/>
    <w:rsid w:val="39316576"/>
    <w:rsid w:val="39597DB6"/>
    <w:rsid w:val="39727DF6"/>
    <w:rsid w:val="397906F9"/>
    <w:rsid w:val="39791509"/>
    <w:rsid w:val="39795425"/>
    <w:rsid w:val="397C5A29"/>
    <w:rsid w:val="398B2360"/>
    <w:rsid w:val="399B7C92"/>
    <w:rsid w:val="39A50B6F"/>
    <w:rsid w:val="39BB1E69"/>
    <w:rsid w:val="39D20AF0"/>
    <w:rsid w:val="39D216B2"/>
    <w:rsid w:val="39E156F0"/>
    <w:rsid w:val="39EE3620"/>
    <w:rsid w:val="39FD6214"/>
    <w:rsid w:val="3A103C42"/>
    <w:rsid w:val="3A145BAE"/>
    <w:rsid w:val="3A2E2F8E"/>
    <w:rsid w:val="3A507B0C"/>
    <w:rsid w:val="3A677A27"/>
    <w:rsid w:val="3A6B1490"/>
    <w:rsid w:val="3A7419A4"/>
    <w:rsid w:val="3A8F16A9"/>
    <w:rsid w:val="3A9E4335"/>
    <w:rsid w:val="3AA1274C"/>
    <w:rsid w:val="3AB256B8"/>
    <w:rsid w:val="3AB6562A"/>
    <w:rsid w:val="3AC32B5B"/>
    <w:rsid w:val="3ADA437D"/>
    <w:rsid w:val="3AE615B3"/>
    <w:rsid w:val="3AF41F6D"/>
    <w:rsid w:val="3AFC3689"/>
    <w:rsid w:val="3B1966DB"/>
    <w:rsid w:val="3B1C223E"/>
    <w:rsid w:val="3B29231C"/>
    <w:rsid w:val="3B2A61FC"/>
    <w:rsid w:val="3B315955"/>
    <w:rsid w:val="3B4C1DF8"/>
    <w:rsid w:val="3B517F03"/>
    <w:rsid w:val="3B562259"/>
    <w:rsid w:val="3B6409F0"/>
    <w:rsid w:val="3B65118F"/>
    <w:rsid w:val="3B6F21D2"/>
    <w:rsid w:val="3B86554E"/>
    <w:rsid w:val="3B8B2680"/>
    <w:rsid w:val="3B982AFE"/>
    <w:rsid w:val="3BA344C5"/>
    <w:rsid w:val="3BB06E59"/>
    <w:rsid w:val="3BB35A9B"/>
    <w:rsid w:val="3BBE38E2"/>
    <w:rsid w:val="3BC76589"/>
    <w:rsid w:val="3BCB004F"/>
    <w:rsid w:val="3BCE6603"/>
    <w:rsid w:val="3BD3700C"/>
    <w:rsid w:val="3BDD2621"/>
    <w:rsid w:val="3BE11A85"/>
    <w:rsid w:val="3BED0335"/>
    <w:rsid w:val="3BF14C3F"/>
    <w:rsid w:val="3BFD0010"/>
    <w:rsid w:val="3C1208F5"/>
    <w:rsid w:val="3C16249F"/>
    <w:rsid w:val="3C3E3147"/>
    <w:rsid w:val="3C415AA3"/>
    <w:rsid w:val="3C431E7C"/>
    <w:rsid w:val="3C5A7388"/>
    <w:rsid w:val="3C7363CB"/>
    <w:rsid w:val="3C792D15"/>
    <w:rsid w:val="3C7B3411"/>
    <w:rsid w:val="3C953E20"/>
    <w:rsid w:val="3C9D05BD"/>
    <w:rsid w:val="3CA41386"/>
    <w:rsid w:val="3CA4762F"/>
    <w:rsid w:val="3CA56F5E"/>
    <w:rsid w:val="3CBD11A4"/>
    <w:rsid w:val="3CC40129"/>
    <w:rsid w:val="3CD95C18"/>
    <w:rsid w:val="3CDB771E"/>
    <w:rsid w:val="3CDD01F7"/>
    <w:rsid w:val="3CDD169E"/>
    <w:rsid w:val="3CE2155F"/>
    <w:rsid w:val="3CE7239B"/>
    <w:rsid w:val="3CE93793"/>
    <w:rsid w:val="3CF03ADC"/>
    <w:rsid w:val="3D174D28"/>
    <w:rsid w:val="3D1B30FF"/>
    <w:rsid w:val="3D2B2392"/>
    <w:rsid w:val="3D2C06E3"/>
    <w:rsid w:val="3D3853A6"/>
    <w:rsid w:val="3D3C2FB5"/>
    <w:rsid w:val="3D5479B4"/>
    <w:rsid w:val="3D5523FC"/>
    <w:rsid w:val="3D5D5FAD"/>
    <w:rsid w:val="3D6E13D8"/>
    <w:rsid w:val="3D7E1223"/>
    <w:rsid w:val="3D880621"/>
    <w:rsid w:val="3DC95D03"/>
    <w:rsid w:val="3DCF747C"/>
    <w:rsid w:val="3DD00F52"/>
    <w:rsid w:val="3DD841A8"/>
    <w:rsid w:val="3DD9204F"/>
    <w:rsid w:val="3DEF758A"/>
    <w:rsid w:val="3DF037A2"/>
    <w:rsid w:val="3E093842"/>
    <w:rsid w:val="3E100F05"/>
    <w:rsid w:val="3E153839"/>
    <w:rsid w:val="3E2359C4"/>
    <w:rsid w:val="3E243DDC"/>
    <w:rsid w:val="3E25068D"/>
    <w:rsid w:val="3E2B1444"/>
    <w:rsid w:val="3E2D3558"/>
    <w:rsid w:val="3E2F49C9"/>
    <w:rsid w:val="3E344FBE"/>
    <w:rsid w:val="3E3F1D31"/>
    <w:rsid w:val="3E47432E"/>
    <w:rsid w:val="3E5042BD"/>
    <w:rsid w:val="3E546397"/>
    <w:rsid w:val="3E5C4FBC"/>
    <w:rsid w:val="3E6C7E98"/>
    <w:rsid w:val="3E7044FE"/>
    <w:rsid w:val="3E7118ED"/>
    <w:rsid w:val="3E831E11"/>
    <w:rsid w:val="3E8E202F"/>
    <w:rsid w:val="3E944A1F"/>
    <w:rsid w:val="3E9E3EA7"/>
    <w:rsid w:val="3EA27DFC"/>
    <w:rsid w:val="3EAA6E69"/>
    <w:rsid w:val="3EB72011"/>
    <w:rsid w:val="3EB87F99"/>
    <w:rsid w:val="3EC66E4E"/>
    <w:rsid w:val="3EC83750"/>
    <w:rsid w:val="3ECD4E86"/>
    <w:rsid w:val="3ED52F95"/>
    <w:rsid w:val="3EEC377D"/>
    <w:rsid w:val="3EFE53A2"/>
    <w:rsid w:val="3F082DEC"/>
    <w:rsid w:val="3F0E6293"/>
    <w:rsid w:val="3F100A14"/>
    <w:rsid w:val="3F1415A5"/>
    <w:rsid w:val="3F1736A3"/>
    <w:rsid w:val="3F175232"/>
    <w:rsid w:val="3F2F658B"/>
    <w:rsid w:val="3F375596"/>
    <w:rsid w:val="3F4E0B90"/>
    <w:rsid w:val="3F5E0705"/>
    <w:rsid w:val="3F5E74EF"/>
    <w:rsid w:val="3F660E10"/>
    <w:rsid w:val="3F6828BA"/>
    <w:rsid w:val="3F694137"/>
    <w:rsid w:val="3F6A58DB"/>
    <w:rsid w:val="3F6F7559"/>
    <w:rsid w:val="3F831445"/>
    <w:rsid w:val="3F8E10DE"/>
    <w:rsid w:val="3F92458C"/>
    <w:rsid w:val="3F9F4E83"/>
    <w:rsid w:val="3FA41FD1"/>
    <w:rsid w:val="3FA654F4"/>
    <w:rsid w:val="3FAD74DA"/>
    <w:rsid w:val="3FAE3E6A"/>
    <w:rsid w:val="3FAF4FC5"/>
    <w:rsid w:val="3FB70B9B"/>
    <w:rsid w:val="3FB9613A"/>
    <w:rsid w:val="3FBD4EA9"/>
    <w:rsid w:val="3FC61D90"/>
    <w:rsid w:val="3FCD4D73"/>
    <w:rsid w:val="3FD03C2D"/>
    <w:rsid w:val="3FDD0BB2"/>
    <w:rsid w:val="3FDF1B78"/>
    <w:rsid w:val="3FEB0345"/>
    <w:rsid w:val="3FFC0219"/>
    <w:rsid w:val="401140BC"/>
    <w:rsid w:val="401B4694"/>
    <w:rsid w:val="40257FBC"/>
    <w:rsid w:val="402D302A"/>
    <w:rsid w:val="403073C0"/>
    <w:rsid w:val="403A1357"/>
    <w:rsid w:val="405B2E19"/>
    <w:rsid w:val="40695B00"/>
    <w:rsid w:val="40760093"/>
    <w:rsid w:val="408B53D4"/>
    <w:rsid w:val="40951FA3"/>
    <w:rsid w:val="40A23D77"/>
    <w:rsid w:val="40A56BED"/>
    <w:rsid w:val="40A62B29"/>
    <w:rsid w:val="40B9409D"/>
    <w:rsid w:val="40B9594A"/>
    <w:rsid w:val="40BE6661"/>
    <w:rsid w:val="40D026E3"/>
    <w:rsid w:val="40E25910"/>
    <w:rsid w:val="40E3155D"/>
    <w:rsid w:val="410A4318"/>
    <w:rsid w:val="41152E8B"/>
    <w:rsid w:val="41195658"/>
    <w:rsid w:val="411B2647"/>
    <w:rsid w:val="411F2520"/>
    <w:rsid w:val="41345E65"/>
    <w:rsid w:val="41373C90"/>
    <w:rsid w:val="41401C69"/>
    <w:rsid w:val="414976DD"/>
    <w:rsid w:val="4150039C"/>
    <w:rsid w:val="4150263A"/>
    <w:rsid w:val="416128AA"/>
    <w:rsid w:val="4171311A"/>
    <w:rsid w:val="41715CBB"/>
    <w:rsid w:val="41797253"/>
    <w:rsid w:val="418E1CA2"/>
    <w:rsid w:val="41A609E3"/>
    <w:rsid w:val="41B95315"/>
    <w:rsid w:val="41BA0708"/>
    <w:rsid w:val="41BE026A"/>
    <w:rsid w:val="41CE20E3"/>
    <w:rsid w:val="41CF3338"/>
    <w:rsid w:val="41D82E6B"/>
    <w:rsid w:val="41DD3BCB"/>
    <w:rsid w:val="41DD51F1"/>
    <w:rsid w:val="41E7134D"/>
    <w:rsid w:val="420013C8"/>
    <w:rsid w:val="420D18AB"/>
    <w:rsid w:val="42196057"/>
    <w:rsid w:val="42206889"/>
    <w:rsid w:val="42321A59"/>
    <w:rsid w:val="42323432"/>
    <w:rsid w:val="423A2E84"/>
    <w:rsid w:val="424E46F6"/>
    <w:rsid w:val="42582698"/>
    <w:rsid w:val="4269156D"/>
    <w:rsid w:val="426B20CA"/>
    <w:rsid w:val="42754BAD"/>
    <w:rsid w:val="42776DF5"/>
    <w:rsid w:val="427E7A33"/>
    <w:rsid w:val="42851A12"/>
    <w:rsid w:val="42957379"/>
    <w:rsid w:val="429D1E8B"/>
    <w:rsid w:val="42A17159"/>
    <w:rsid w:val="42B41400"/>
    <w:rsid w:val="42C54DB2"/>
    <w:rsid w:val="42DD1804"/>
    <w:rsid w:val="42E1301D"/>
    <w:rsid w:val="42E50E2C"/>
    <w:rsid w:val="42F57E62"/>
    <w:rsid w:val="430B06B0"/>
    <w:rsid w:val="43245703"/>
    <w:rsid w:val="433045BA"/>
    <w:rsid w:val="433234D8"/>
    <w:rsid w:val="433529B8"/>
    <w:rsid w:val="433C2338"/>
    <w:rsid w:val="433E0C1C"/>
    <w:rsid w:val="433E2F9F"/>
    <w:rsid w:val="434357B7"/>
    <w:rsid w:val="43527375"/>
    <w:rsid w:val="43586E12"/>
    <w:rsid w:val="435B5A4D"/>
    <w:rsid w:val="43644C99"/>
    <w:rsid w:val="4369607B"/>
    <w:rsid w:val="436A04FC"/>
    <w:rsid w:val="436D5431"/>
    <w:rsid w:val="438304B5"/>
    <w:rsid w:val="438F5319"/>
    <w:rsid w:val="43985DBF"/>
    <w:rsid w:val="439F3A7F"/>
    <w:rsid w:val="439F4AFC"/>
    <w:rsid w:val="43A5447F"/>
    <w:rsid w:val="43C06B14"/>
    <w:rsid w:val="43CD1E64"/>
    <w:rsid w:val="43EE2648"/>
    <w:rsid w:val="43F13214"/>
    <w:rsid w:val="440055C0"/>
    <w:rsid w:val="440703B7"/>
    <w:rsid w:val="44101FD7"/>
    <w:rsid w:val="4413636F"/>
    <w:rsid w:val="44453164"/>
    <w:rsid w:val="444601BD"/>
    <w:rsid w:val="444857BD"/>
    <w:rsid w:val="446126DD"/>
    <w:rsid w:val="44615BDA"/>
    <w:rsid w:val="446A172D"/>
    <w:rsid w:val="44703702"/>
    <w:rsid w:val="44A40AB7"/>
    <w:rsid w:val="44B906BB"/>
    <w:rsid w:val="44B922E2"/>
    <w:rsid w:val="44D84192"/>
    <w:rsid w:val="44DF56C2"/>
    <w:rsid w:val="44E00AAA"/>
    <w:rsid w:val="44F212D8"/>
    <w:rsid w:val="44FC4B09"/>
    <w:rsid w:val="450255AA"/>
    <w:rsid w:val="450274DC"/>
    <w:rsid w:val="450B62E6"/>
    <w:rsid w:val="45191D98"/>
    <w:rsid w:val="45284F2E"/>
    <w:rsid w:val="452E2C3A"/>
    <w:rsid w:val="45300167"/>
    <w:rsid w:val="45346F94"/>
    <w:rsid w:val="454F688E"/>
    <w:rsid w:val="45596A7F"/>
    <w:rsid w:val="456832D6"/>
    <w:rsid w:val="456C4F6B"/>
    <w:rsid w:val="4575530D"/>
    <w:rsid w:val="457833B4"/>
    <w:rsid w:val="457F3508"/>
    <w:rsid w:val="45835707"/>
    <w:rsid w:val="45866282"/>
    <w:rsid w:val="458F6DCA"/>
    <w:rsid w:val="45A710DF"/>
    <w:rsid w:val="45A76FC5"/>
    <w:rsid w:val="45AA7A4F"/>
    <w:rsid w:val="45C6757A"/>
    <w:rsid w:val="45C967FC"/>
    <w:rsid w:val="45CF051B"/>
    <w:rsid w:val="45DA2467"/>
    <w:rsid w:val="45E00516"/>
    <w:rsid w:val="45E010B2"/>
    <w:rsid w:val="45EA1F1E"/>
    <w:rsid w:val="45EA5AA6"/>
    <w:rsid w:val="45F30D68"/>
    <w:rsid w:val="460A2D60"/>
    <w:rsid w:val="460B2709"/>
    <w:rsid w:val="460F1BEC"/>
    <w:rsid w:val="461E66C8"/>
    <w:rsid w:val="46236EA7"/>
    <w:rsid w:val="46363D75"/>
    <w:rsid w:val="463A484B"/>
    <w:rsid w:val="464D7FE6"/>
    <w:rsid w:val="465C7DF3"/>
    <w:rsid w:val="46626409"/>
    <w:rsid w:val="46695C9A"/>
    <w:rsid w:val="46773A59"/>
    <w:rsid w:val="467B62E8"/>
    <w:rsid w:val="467C2468"/>
    <w:rsid w:val="468D7198"/>
    <w:rsid w:val="46A40971"/>
    <w:rsid w:val="46A55A46"/>
    <w:rsid w:val="46A97153"/>
    <w:rsid w:val="46AC46F8"/>
    <w:rsid w:val="46AE244F"/>
    <w:rsid w:val="46B52531"/>
    <w:rsid w:val="46C5559D"/>
    <w:rsid w:val="46DA3BD8"/>
    <w:rsid w:val="46E70968"/>
    <w:rsid w:val="470038DD"/>
    <w:rsid w:val="470147A1"/>
    <w:rsid w:val="47057213"/>
    <w:rsid w:val="47147D70"/>
    <w:rsid w:val="471A0CE7"/>
    <w:rsid w:val="47285DA8"/>
    <w:rsid w:val="47285E93"/>
    <w:rsid w:val="472F5DD1"/>
    <w:rsid w:val="47396015"/>
    <w:rsid w:val="47435351"/>
    <w:rsid w:val="474759D5"/>
    <w:rsid w:val="47586DFA"/>
    <w:rsid w:val="475D5020"/>
    <w:rsid w:val="47617500"/>
    <w:rsid w:val="476E5021"/>
    <w:rsid w:val="47745160"/>
    <w:rsid w:val="477D54DD"/>
    <w:rsid w:val="47865EAB"/>
    <w:rsid w:val="47866515"/>
    <w:rsid w:val="47933934"/>
    <w:rsid w:val="479E5F12"/>
    <w:rsid w:val="479E7868"/>
    <w:rsid w:val="47B9474A"/>
    <w:rsid w:val="47D6494D"/>
    <w:rsid w:val="47D847FC"/>
    <w:rsid w:val="47DF57FB"/>
    <w:rsid w:val="47F23C5E"/>
    <w:rsid w:val="47FF4C6A"/>
    <w:rsid w:val="480246F2"/>
    <w:rsid w:val="481712D5"/>
    <w:rsid w:val="48266C0F"/>
    <w:rsid w:val="485574DC"/>
    <w:rsid w:val="486543A7"/>
    <w:rsid w:val="488D2F96"/>
    <w:rsid w:val="48A173DC"/>
    <w:rsid w:val="48EC327B"/>
    <w:rsid w:val="4902012D"/>
    <w:rsid w:val="490950FA"/>
    <w:rsid w:val="4912652B"/>
    <w:rsid w:val="491769DB"/>
    <w:rsid w:val="492170A0"/>
    <w:rsid w:val="4928553E"/>
    <w:rsid w:val="494C6A58"/>
    <w:rsid w:val="49543713"/>
    <w:rsid w:val="49564C8B"/>
    <w:rsid w:val="4958595E"/>
    <w:rsid w:val="49611F5D"/>
    <w:rsid w:val="49641694"/>
    <w:rsid w:val="4970139F"/>
    <w:rsid w:val="497115DB"/>
    <w:rsid w:val="49763AD4"/>
    <w:rsid w:val="497826F8"/>
    <w:rsid w:val="4981549C"/>
    <w:rsid w:val="49844E6E"/>
    <w:rsid w:val="498659CF"/>
    <w:rsid w:val="498B3F05"/>
    <w:rsid w:val="499470DF"/>
    <w:rsid w:val="49965C01"/>
    <w:rsid w:val="499D0880"/>
    <w:rsid w:val="49A11696"/>
    <w:rsid w:val="49AF522A"/>
    <w:rsid w:val="49B317E9"/>
    <w:rsid w:val="49BB06B2"/>
    <w:rsid w:val="49C26F2F"/>
    <w:rsid w:val="49C521CD"/>
    <w:rsid w:val="49D761FB"/>
    <w:rsid w:val="49DF3A84"/>
    <w:rsid w:val="49E909FA"/>
    <w:rsid w:val="4A1407A7"/>
    <w:rsid w:val="4A2B072C"/>
    <w:rsid w:val="4A2C640B"/>
    <w:rsid w:val="4A2F5BCB"/>
    <w:rsid w:val="4A391914"/>
    <w:rsid w:val="4A4D4031"/>
    <w:rsid w:val="4A4E732B"/>
    <w:rsid w:val="4A67794F"/>
    <w:rsid w:val="4A6C1E0D"/>
    <w:rsid w:val="4A775B69"/>
    <w:rsid w:val="4A785F36"/>
    <w:rsid w:val="4A7D3412"/>
    <w:rsid w:val="4A830445"/>
    <w:rsid w:val="4A847D80"/>
    <w:rsid w:val="4AA015C1"/>
    <w:rsid w:val="4AA44994"/>
    <w:rsid w:val="4AB80A5F"/>
    <w:rsid w:val="4AC92086"/>
    <w:rsid w:val="4AC95374"/>
    <w:rsid w:val="4AD46CE9"/>
    <w:rsid w:val="4ADB3075"/>
    <w:rsid w:val="4AE13378"/>
    <w:rsid w:val="4AE5295B"/>
    <w:rsid w:val="4B0C768F"/>
    <w:rsid w:val="4B402F1B"/>
    <w:rsid w:val="4B4B6C7C"/>
    <w:rsid w:val="4B55377D"/>
    <w:rsid w:val="4B5B418B"/>
    <w:rsid w:val="4B6C5144"/>
    <w:rsid w:val="4B6C698C"/>
    <w:rsid w:val="4B857111"/>
    <w:rsid w:val="4B956C7A"/>
    <w:rsid w:val="4BA53594"/>
    <w:rsid w:val="4BAB02F5"/>
    <w:rsid w:val="4BAC32C8"/>
    <w:rsid w:val="4BAF13E5"/>
    <w:rsid w:val="4BB3703A"/>
    <w:rsid w:val="4BCC71D3"/>
    <w:rsid w:val="4BD0666B"/>
    <w:rsid w:val="4BD628AF"/>
    <w:rsid w:val="4BE63233"/>
    <w:rsid w:val="4BEC6808"/>
    <w:rsid w:val="4BEF0D92"/>
    <w:rsid w:val="4BF0188C"/>
    <w:rsid w:val="4BF26B60"/>
    <w:rsid w:val="4BF86ACC"/>
    <w:rsid w:val="4BFA2F18"/>
    <w:rsid w:val="4BFD4AA0"/>
    <w:rsid w:val="4BFF730F"/>
    <w:rsid w:val="4C014131"/>
    <w:rsid w:val="4C4C513B"/>
    <w:rsid w:val="4C6A5615"/>
    <w:rsid w:val="4C83353B"/>
    <w:rsid w:val="4C8862B0"/>
    <w:rsid w:val="4C8B2163"/>
    <w:rsid w:val="4C8D74AB"/>
    <w:rsid w:val="4C9B4209"/>
    <w:rsid w:val="4CA45D71"/>
    <w:rsid w:val="4CA94BBF"/>
    <w:rsid w:val="4CAD4915"/>
    <w:rsid w:val="4CC30F61"/>
    <w:rsid w:val="4CC83093"/>
    <w:rsid w:val="4CD21352"/>
    <w:rsid w:val="4CE2396D"/>
    <w:rsid w:val="4CFB3EB1"/>
    <w:rsid w:val="4D032722"/>
    <w:rsid w:val="4D2C11D0"/>
    <w:rsid w:val="4D485761"/>
    <w:rsid w:val="4D4A172F"/>
    <w:rsid w:val="4D7B3D2F"/>
    <w:rsid w:val="4D7C6794"/>
    <w:rsid w:val="4D8018F3"/>
    <w:rsid w:val="4D976EEA"/>
    <w:rsid w:val="4D9A0D6F"/>
    <w:rsid w:val="4D9B788D"/>
    <w:rsid w:val="4DAA591E"/>
    <w:rsid w:val="4DAD025F"/>
    <w:rsid w:val="4DC817AF"/>
    <w:rsid w:val="4DCA76FB"/>
    <w:rsid w:val="4DCB5224"/>
    <w:rsid w:val="4DCD6E89"/>
    <w:rsid w:val="4DE64BBF"/>
    <w:rsid w:val="4DFE2C4C"/>
    <w:rsid w:val="4E1A48DE"/>
    <w:rsid w:val="4E2205D2"/>
    <w:rsid w:val="4E3D5242"/>
    <w:rsid w:val="4E62369D"/>
    <w:rsid w:val="4E673999"/>
    <w:rsid w:val="4E6801E8"/>
    <w:rsid w:val="4E751CC6"/>
    <w:rsid w:val="4E7A0DDF"/>
    <w:rsid w:val="4E81736C"/>
    <w:rsid w:val="4E8321EB"/>
    <w:rsid w:val="4E847893"/>
    <w:rsid w:val="4E911774"/>
    <w:rsid w:val="4E9859F6"/>
    <w:rsid w:val="4E9863BA"/>
    <w:rsid w:val="4EA65C1D"/>
    <w:rsid w:val="4EAC3C68"/>
    <w:rsid w:val="4EAF1585"/>
    <w:rsid w:val="4EBB3A2E"/>
    <w:rsid w:val="4EC70D57"/>
    <w:rsid w:val="4ED226E2"/>
    <w:rsid w:val="4ED24069"/>
    <w:rsid w:val="4ED54540"/>
    <w:rsid w:val="4EDE1238"/>
    <w:rsid w:val="4EDF755E"/>
    <w:rsid w:val="4EFA2C76"/>
    <w:rsid w:val="4EFE13E0"/>
    <w:rsid w:val="4F176A14"/>
    <w:rsid w:val="4F2E2E87"/>
    <w:rsid w:val="4F377EC0"/>
    <w:rsid w:val="4F3F137C"/>
    <w:rsid w:val="4F3F5BE3"/>
    <w:rsid w:val="4F410E0D"/>
    <w:rsid w:val="4F644347"/>
    <w:rsid w:val="4F701FA8"/>
    <w:rsid w:val="4F937160"/>
    <w:rsid w:val="4FAC702A"/>
    <w:rsid w:val="4FB22C3C"/>
    <w:rsid w:val="4FC81A35"/>
    <w:rsid w:val="4FDB289F"/>
    <w:rsid w:val="4FEC283A"/>
    <w:rsid w:val="4FF22C8C"/>
    <w:rsid w:val="4FFD54C0"/>
    <w:rsid w:val="4FFF2C94"/>
    <w:rsid w:val="50415F18"/>
    <w:rsid w:val="504F63B4"/>
    <w:rsid w:val="505478CA"/>
    <w:rsid w:val="505C0BEE"/>
    <w:rsid w:val="507730BB"/>
    <w:rsid w:val="508C35E1"/>
    <w:rsid w:val="5091213E"/>
    <w:rsid w:val="50B42717"/>
    <w:rsid w:val="50BA2842"/>
    <w:rsid w:val="50BD3F80"/>
    <w:rsid w:val="50C76C83"/>
    <w:rsid w:val="50C77484"/>
    <w:rsid w:val="50C87FD1"/>
    <w:rsid w:val="50CC2F2A"/>
    <w:rsid w:val="50D06C37"/>
    <w:rsid w:val="50D45639"/>
    <w:rsid w:val="50D84B0D"/>
    <w:rsid w:val="50DA70FE"/>
    <w:rsid w:val="50E130F2"/>
    <w:rsid w:val="50E45644"/>
    <w:rsid w:val="50EF0DE9"/>
    <w:rsid w:val="50F05872"/>
    <w:rsid w:val="50FA059F"/>
    <w:rsid w:val="50FC2768"/>
    <w:rsid w:val="50FC36E6"/>
    <w:rsid w:val="50FC38A3"/>
    <w:rsid w:val="50FD092D"/>
    <w:rsid w:val="51222B02"/>
    <w:rsid w:val="51233961"/>
    <w:rsid w:val="51240B5B"/>
    <w:rsid w:val="51261970"/>
    <w:rsid w:val="513C75C0"/>
    <w:rsid w:val="513F04F0"/>
    <w:rsid w:val="5148639C"/>
    <w:rsid w:val="51656558"/>
    <w:rsid w:val="5174221B"/>
    <w:rsid w:val="5178372D"/>
    <w:rsid w:val="51820966"/>
    <w:rsid w:val="51895DAD"/>
    <w:rsid w:val="51A24130"/>
    <w:rsid w:val="51B0390B"/>
    <w:rsid w:val="51BE24A3"/>
    <w:rsid w:val="51D73039"/>
    <w:rsid w:val="51E61740"/>
    <w:rsid w:val="51F71A35"/>
    <w:rsid w:val="51F81DF3"/>
    <w:rsid w:val="520301D1"/>
    <w:rsid w:val="521235B8"/>
    <w:rsid w:val="521C3752"/>
    <w:rsid w:val="52203CC3"/>
    <w:rsid w:val="5222558D"/>
    <w:rsid w:val="52326132"/>
    <w:rsid w:val="523574B8"/>
    <w:rsid w:val="523D5D6D"/>
    <w:rsid w:val="524334C1"/>
    <w:rsid w:val="52463C9F"/>
    <w:rsid w:val="525E0429"/>
    <w:rsid w:val="526322A7"/>
    <w:rsid w:val="52775930"/>
    <w:rsid w:val="527930AF"/>
    <w:rsid w:val="528761BD"/>
    <w:rsid w:val="52961309"/>
    <w:rsid w:val="529A0897"/>
    <w:rsid w:val="52BA5035"/>
    <w:rsid w:val="52CF63E2"/>
    <w:rsid w:val="52FD4680"/>
    <w:rsid w:val="52FE72A8"/>
    <w:rsid w:val="53046BD9"/>
    <w:rsid w:val="5304711E"/>
    <w:rsid w:val="530A6269"/>
    <w:rsid w:val="534A39B6"/>
    <w:rsid w:val="53512DDD"/>
    <w:rsid w:val="53597ACC"/>
    <w:rsid w:val="536B1AA2"/>
    <w:rsid w:val="53823001"/>
    <w:rsid w:val="538C40FE"/>
    <w:rsid w:val="538C5C2A"/>
    <w:rsid w:val="538D7107"/>
    <w:rsid w:val="53930582"/>
    <w:rsid w:val="539C40B6"/>
    <w:rsid w:val="53A96A64"/>
    <w:rsid w:val="53AA7273"/>
    <w:rsid w:val="53C274E2"/>
    <w:rsid w:val="53DD664B"/>
    <w:rsid w:val="53E14848"/>
    <w:rsid w:val="53FE012A"/>
    <w:rsid w:val="5414720C"/>
    <w:rsid w:val="541D6E07"/>
    <w:rsid w:val="54264F07"/>
    <w:rsid w:val="542F1C70"/>
    <w:rsid w:val="543025AD"/>
    <w:rsid w:val="54311205"/>
    <w:rsid w:val="544031CC"/>
    <w:rsid w:val="54582B75"/>
    <w:rsid w:val="546B39D2"/>
    <w:rsid w:val="54735A4A"/>
    <w:rsid w:val="547A6DED"/>
    <w:rsid w:val="547E1427"/>
    <w:rsid w:val="54823680"/>
    <w:rsid w:val="54860E61"/>
    <w:rsid w:val="54994B36"/>
    <w:rsid w:val="549C50F5"/>
    <w:rsid w:val="54A0305A"/>
    <w:rsid w:val="54A311DF"/>
    <w:rsid w:val="54A36E95"/>
    <w:rsid w:val="54A64608"/>
    <w:rsid w:val="54AF1BFF"/>
    <w:rsid w:val="54CD22FB"/>
    <w:rsid w:val="54E22826"/>
    <w:rsid w:val="54E40A81"/>
    <w:rsid w:val="54E80740"/>
    <w:rsid w:val="54EF7357"/>
    <w:rsid w:val="54F04B5F"/>
    <w:rsid w:val="54F559F5"/>
    <w:rsid w:val="55041CB2"/>
    <w:rsid w:val="55066D89"/>
    <w:rsid w:val="55147504"/>
    <w:rsid w:val="552B3D4B"/>
    <w:rsid w:val="553047C2"/>
    <w:rsid w:val="55574867"/>
    <w:rsid w:val="555929D0"/>
    <w:rsid w:val="5568129F"/>
    <w:rsid w:val="55692A62"/>
    <w:rsid w:val="556A3F83"/>
    <w:rsid w:val="558D406B"/>
    <w:rsid w:val="55910DBB"/>
    <w:rsid w:val="559737F7"/>
    <w:rsid w:val="55AA2109"/>
    <w:rsid w:val="55B33E7E"/>
    <w:rsid w:val="55B650FE"/>
    <w:rsid w:val="55BE76F2"/>
    <w:rsid w:val="55C73AA7"/>
    <w:rsid w:val="55CD7DB2"/>
    <w:rsid w:val="56084CF3"/>
    <w:rsid w:val="5610107D"/>
    <w:rsid w:val="56135F61"/>
    <w:rsid w:val="561A71B1"/>
    <w:rsid w:val="56311DBD"/>
    <w:rsid w:val="56372B06"/>
    <w:rsid w:val="56391AA2"/>
    <w:rsid w:val="563F244E"/>
    <w:rsid w:val="5646208E"/>
    <w:rsid w:val="564644D2"/>
    <w:rsid w:val="564B6A40"/>
    <w:rsid w:val="566450C3"/>
    <w:rsid w:val="566B4F2A"/>
    <w:rsid w:val="566D193E"/>
    <w:rsid w:val="56797EAC"/>
    <w:rsid w:val="567D5E1B"/>
    <w:rsid w:val="567D6E7B"/>
    <w:rsid w:val="56883673"/>
    <w:rsid w:val="569226C1"/>
    <w:rsid w:val="569A6FAB"/>
    <w:rsid w:val="56A064CD"/>
    <w:rsid w:val="56A64A20"/>
    <w:rsid w:val="56B35A45"/>
    <w:rsid w:val="56BE7A56"/>
    <w:rsid w:val="56BF0322"/>
    <w:rsid w:val="56C25041"/>
    <w:rsid w:val="56D8105B"/>
    <w:rsid w:val="56E06678"/>
    <w:rsid w:val="56F17DB0"/>
    <w:rsid w:val="56F543BF"/>
    <w:rsid w:val="57060142"/>
    <w:rsid w:val="57132594"/>
    <w:rsid w:val="571457A2"/>
    <w:rsid w:val="571B1B91"/>
    <w:rsid w:val="572254A7"/>
    <w:rsid w:val="57587558"/>
    <w:rsid w:val="576337B6"/>
    <w:rsid w:val="576F714F"/>
    <w:rsid w:val="5770501B"/>
    <w:rsid w:val="57733133"/>
    <w:rsid w:val="57755CEE"/>
    <w:rsid w:val="577A000F"/>
    <w:rsid w:val="577C7041"/>
    <w:rsid w:val="57865A07"/>
    <w:rsid w:val="578D1B3D"/>
    <w:rsid w:val="5797000B"/>
    <w:rsid w:val="57A02EEC"/>
    <w:rsid w:val="57A40FFC"/>
    <w:rsid w:val="57A769BA"/>
    <w:rsid w:val="57AD22D4"/>
    <w:rsid w:val="57B70E8A"/>
    <w:rsid w:val="57D73579"/>
    <w:rsid w:val="57F7416F"/>
    <w:rsid w:val="582C073E"/>
    <w:rsid w:val="583B3E20"/>
    <w:rsid w:val="58411F4E"/>
    <w:rsid w:val="584A13EF"/>
    <w:rsid w:val="584A790A"/>
    <w:rsid w:val="5859075C"/>
    <w:rsid w:val="585A4093"/>
    <w:rsid w:val="58657A9C"/>
    <w:rsid w:val="587170FD"/>
    <w:rsid w:val="587409A3"/>
    <w:rsid w:val="58807512"/>
    <w:rsid w:val="588A71CF"/>
    <w:rsid w:val="58AD54A0"/>
    <w:rsid w:val="58B22B8B"/>
    <w:rsid w:val="58B51282"/>
    <w:rsid w:val="58B878E7"/>
    <w:rsid w:val="58C8587C"/>
    <w:rsid w:val="58CC63B1"/>
    <w:rsid w:val="58CD0656"/>
    <w:rsid w:val="58CD34AC"/>
    <w:rsid w:val="58D1797F"/>
    <w:rsid w:val="58EA2FA1"/>
    <w:rsid w:val="58F421AA"/>
    <w:rsid w:val="58F650D2"/>
    <w:rsid w:val="58F95F8E"/>
    <w:rsid w:val="5901069B"/>
    <w:rsid w:val="59112ABE"/>
    <w:rsid w:val="592A6DA6"/>
    <w:rsid w:val="593072A0"/>
    <w:rsid w:val="593F69D0"/>
    <w:rsid w:val="596565BA"/>
    <w:rsid w:val="59761424"/>
    <w:rsid w:val="59767488"/>
    <w:rsid w:val="597F06EC"/>
    <w:rsid w:val="599148F8"/>
    <w:rsid w:val="59945EED"/>
    <w:rsid w:val="59A6440D"/>
    <w:rsid w:val="59C966E5"/>
    <w:rsid w:val="59CA7A06"/>
    <w:rsid w:val="59CE6224"/>
    <w:rsid w:val="59DA5732"/>
    <w:rsid w:val="59EC3BB1"/>
    <w:rsid w:val="59EF7605"/>
    <w:rsid w:val="59F56423"/>
    <w:rsid w:val="59F74741"/>
    <w:rsid w:val="59FD50FF"/>
    <w:rsid w:val="5A0F08D9"/>
    <w:rsid w:val="5A142A3B"/>
    <w:rsid w:val="5A2C0C7D"/>
    <w:rsid w:val="5A2D6F5B"/>
    <w:rsid w:val="5A3566B8"/>
    <w:rsid w:val="5A3B4F4D"/>
    <w:rsid w:val="5A3D7EC8"/>
    <w:rsid w:val="5A4444A7"/>
    <w:rsid w:val="5A46302F"/>
    <w:rsid w:val="5A48646A"/>
    <w:rsid w:val="5A51331B"/>
    <w:rsid w:val="5A69168C"/>
    <w:rsid w:val="5A81596C"/>
    <w:rsid w:val="5A81719D"/>
    <w:rsid w:val="5A836633"/>
    <w:rsid w:val="5A96742F"/>
    <w:rsid w:val="5AA81E53"/>
    <w:rsid w:val="5AC16DB2"/>
    <w:rsid w:val="5AC75E13"/>
    <w:rsid w:val="5AF56BB4"/>
    <w:rsid w:val="5AF63DF7"/>
    <w:rsid w:val="5AFB50F9"/>
    <w:rsid w:val="5B031C07"/>
    <w:rsid w:val="5B0F289E"/>
    <w:rsid w:val="5B177E5C"/>
    <w:rsid w:val="5B19721F"/>
    <w:rsid w:val="5B1E71E3"/>
    <w:rsid w:val="5B21315E"/>
    <w:rsid w:val="5B253CC4"/>
    <w:rsid w:val="5B302621"/>
    <w:rsid w:val="5B3753FB"/>
    <w:rsid w:val="5B3B7536"/>
    <w:rsid w:val="5B3F1BF2"/>
    <w:rsid w:val="5B671E17"/>
    <w:rsid w:val="5B6969B1"/>
    <w:rsid w:val="5B7D6122"/>
    <w:rsid w:val="5B861101"/>
    <w:rsid w:val="5B8B5FB8"/>
    <w:rsid w:val="5B905E54"/>
    <w:rsid w:val="5B923EBF"/>
    <w:rsid w:val="5B9A069B"/>
    <w:rsid w:val="5BA21479"/>
    <w:rsid w:val="5BA522D7"/>
    <w:rsid w:val="5BB06C1E"/>
    <w:rsid w:val="5BB40DEC"/>
    <w:rsid w:val="5BBB0090"/>
    <w:rsid w:val="5BBD5961"/>
    <w:rsid w:val="5BBD6E9E"/>
    <w:rsid w:val="5BC12217"/>
    <w:rsid w:val="5BC46EEB"/>
    <w:rsid w:val="5BDF537C"/>
    <w:rsid w:val="5BE21A79"/>
    <w:rsid w:val="5BE86336"/>
    <w:rsid w:val="5BFB2CDA"/>
    <w:rsid w:val="5BFF5894"/>
    <w:rsid w:val="5C0161B4"/>
    <w:rsid w:val="5C075953"/>
    <w:rsid w:val="5C293AD1"/>
    <w:rsid w:val="5C303B70"/>
    <w:rsid w:val="5C3C4DBC"/>
    <w:rsid w:val="5C515ED0"/>
    <w:rsid w:val="5C952657"/>
    <w:rsid w:val="5CB9352D"/>
    <w:rsid w:val="5CC034E3"/>
    <w:rsid w:val="5CC90AA1"/>
    <w:rsid w:val="5CD433EE"/>
    <w:rsid w:val="5CDC4397"/>
    <w:rsid w:val="5CF7053F"/>
    <w:rsid w:val="5CFC58D7"/>
    <w:rsid w:val="5CFC639D"/>
    <w:rsid w:val="5D02172E"/>
    <w:rsid w:val="5D1A13B5"/>
    <w:rsid w:val="5D1D7AE5"/>
    <w:rsid w:val="5D3907F3"/>
    <w:rsid w:val="5D40560E"/>
    <w:rsid w:val="5D452D82"/>
    <w:rsid w:val="5D56305A"/>
    <w:rsid w:val="5D5F66E3"/>
    <w:rsid w:val="5D70763A"/>
    <w:rsid w:val="5D8856FC"/>
    <w:rsid w:val="5DB256C7"/>
    <w:rsid w:val="5DCA44B9"/>
    <w:rsid w:val="5DD004E3"/>
    <w:rsid w:val="5DE82787"/>
    <w:rsid w:val="5DEC52BD"/>
    <w:rsid w:val="5DF16D7A"/>
    <w:rsid w:val="5E080D41"/>
    <w:rsid w:val="5E106EAB"/>
    <w:rsid w:val="5E141055"/>
    <w:rsid w:val="5E162ED8"/>
    <w:rsid w:val="5E1A5039"/>
    <w:rsid w:val="5E341661"/>
    <w:rsid w:val="5E3F0CB0"/>
    <w:rsid w:val="5E4340AE"/>
    <w:rsid w:val="5E4D2BA3"/>
    <w:rsid w:val="5E5023B6"/>
    <w:rsid w:val="5E504C74"/>
    <w:rsid w:val="5E64605B"/>
    <w:rsid w:val="5E732272"/>
    <w:rsid w:val="5E7B07BF"/>
    <w:rsid w:val="5E8520CD"/>
    <w:rsid w:val="5E876BA3"/>
    <w:rsid w:val="5E9351DB"/>
    <w:rsid w:val="5E992A84"/>
    <w:rsid w:val="5EA84F5D"/>
    <w:rsid w:val="5EB42C6F"/>
    <w:rsid w:val="5EB90EF0"/>
    <w:rsid w:val="5EBB08B3"/>
    <w:rsid w:val="5EBC6954"/>
    <w:rsid w:val="5EBF3673"/>
    <w:rsid w:val="5ED5660E"/>
    <w:rsid w:val="5ED75856"/>
    <w:rsid w:val="5EE64F89"/>
    <w:rsid w:val="5EE6645A"/>
    <w:rsid w:val="5EE71E79"/>
    <w:rsid w:val="5EEA1AF1"/>
    <w:rsid w:val="5EEA7B88"/>
    <w:rsid w:val="5EF53F88"/>
    <w:rsid w:val="5F363081"/>
    <w:rsid w:val="5F3F7F26"/>
    <w:rsid w:val="5F433E12"/>
    <w:rsid w:val="5F442150"/>
    <w:rsid w:val="5F55545F"/>
    <w:rsid w:val="5F615C68"/>
    <w:rsid w:val="5F646698"/>
    <w:rsid w:val="5F653B06"/>
    <w:rsid w:val="5F6A496D"/>
    <w:rsid w:val="5F6A70AE"/>
    <w:rsid w:val="5F6E0C27"/>
    <w:rsid w:val="5F701A55"/>
    <w:rsid w:val="5F74541F"/>
    <w:rsid w:val="5F8F53A5"/>
    <w:rsid w:val="5F9C21AD"/>
    <w:rsid w:val="5FA57BCF"/>
    <w:rsid w:val="5FAC3C68"/>
    <w:rsid w:val="5FAE339E"/>
    <w:rsid w:val="5FAE3BAB"/>
    <w:rsid w:val="5FB04D2B"/>
    <w:rsid w:val="5FCE61D8"/>
    <w:rsid w:val="5FCE6FA1"/>
    <w:rsid w:val="5FD70936"/>
    <w:rsid w:val="5FDE7A66"/>
    <w:rsid w:val="5FE810CD"/>
    <w:rsid w:val="5FF169EA"/>
    <w:rsid w:val="60004C87"/>
    <w:rsid w:val="600908BA"/>
    <w:rsid w:val="601E2674"/>
    <w:rsid w:val="60271871"/>
    <w:rsid w:val="60354BF1"/>
    <w:rsid w:val="60354FE3"/>
    <w:rsid w:val="603D68DC"/>
    <w:rsid w:val="603E72DF"/>
    <w:rsid w:val="605E07C7"/>
    <w:rsid w:val="606113E5"/>
    <w:rsid w:val="606A13E7"/>
    <w:rsid w:val="606C2A34"/>
    <w:rsid w:val="60753AA6"/>
    <w:rsid w:val="608D25A6"/>
    <w:rsid w:val="608D5168"/>
    <w:rsid w:val="60910655"/>
    <w:rsid w:val="609116C2"/>
    <w:rsid w:val="60914877"/>
    <w:rsid w:val="60961816"/>
    <w:rsid w:val="609F2133"/>
    <w:rsid w:val="60A37253"/>
    <w:rsid w:val="60A4600F"/>
    <w:rsid w:val="60C00546"/>
    <w:rsid w:val="60D218B0"/>
    <w:rsid w:val="60D53795"/>
    <w:rsid w:val="60E206C5"/>
    <w:rsid w:val="60F86329"/>
    <w:rsid w:val="60FF475C"/>
    <w:rsid w:val="61124999"/>
    <w:rsid w:val="612A7B96"/>
    <w:rsid w:val="613213D9"/>
    <w:rsid w:val="61361E7E"/>
    <w:rsid w:val="61373613"/>
    <w:rsid w:val="61381C9F"/>
    <w:rsid w:val="6148645B"/>
    <w:rsid w:val="615517F1"/>
    <w:rsid w:val="6164159C"/>
    <w:rsid w:val="616A79B9"/>
    <w:rsid w:val="616B5D8F"/>
    <w:rsid w:val="616F0D16"/>
    <w:rsid w:val="61741614"/>
    <w:rsid w:val="618456C2"/>
    <w:rsid w:val="61911444"/>
    <w:rsid w:val="61921874"/>
    <w:rsid w:val="61A23FDC"/>
    <w:rsid w:val="61B45121"/>
    <w:rsid w:val="61BD0471"/>
    <w:rsid w:val="61C85C23"/>
    <w:rsid w:val="61CF303B"/>
    <w:rsid w:val="61D241EC"/>
    <w:rsid w:val="61E90476"/>
    <w:rsid w:val="61F54340"/>
    <w:rsid w:val="61FA06B9"/>
    <w:rsid w:val="620D1236"/>
    <w:rsid w:val="6219396A"/>
    <w:rsid w:val="621E03F3"/>
    <w:rsid w:val="62262336"/>
    <w:rsid w:val="6230681E"/>
    <w:rsid w:val="62360FF2"/>
    <w:rsid w:val="6240030E"/>
    <w:rsid w:val="62591BBA"/>
    <w:rsid w:val="625D6F3F"/>
    <w:rsid w:val="62666C2B"/>
    <w:rsid w:val="6277467F"/>
    <w:rsid w:val="62803958"/>
    <w:rsid w:val="62874808"/>
    <w:rsid w:val="62874FFD"/>
    <w:rsid w:val="62C408F0"/>
    <w:rsid w:val="62C67DE1"/>
    <w:rsid w:val="62D649B3"/>
    <w:rsid w:val="62DB2948"/>
    <w:rsid w:val="62E04C3F"/>
    <w:rsid w:val="62F226BF"/>
    <w:rsid w:val="62F8399E"/>
    <w:rsid w:val="62FE0FF0"/>
    <w:rsid w:val="6303679E"/>
    <w:rsid w:val="631D3C9C"/>
    <w:rsid w:val="631F1134"/>
    <w:rsid w:val="63791857"/>
    <w:rsid w:val="637C1E43"/>
    <w:rsid w:val="637C24D1"/>
    <w:rsid w:val="637F4566"/>
    <w:rsid w:val="63A26600"/>
    <w:rsid w:val="63A5700B"/>
    <w:rsid w:val="63AD4C81"/>
    <w:rsid w:val="63AD70BE"/>
    <w:rsid w:val="63B63806"/>
    <w:rsid w:val="63BA23C2"/>
    <w:rsid w:val="63C36AFC"/>
    <w:rsid w:val="63C5166C"/>
    <w:rsid w:val="63C95AA0"/>
    <w:rsid w:val="63D359BF"/>
    <w:rsid w:val="63E871C9"/>
    <w:rsid w:val="63E97547"/>
    <w:rsid w:val="63F23B09"/>
    <w:rsid w:val="63FD7E57"/>
    <w:rsid w:val="640E21F9"/>
    <w:rsid w:val="64251700"/>
    <w:rsid w:val="64282012"/>
    <w:rsid w:val="642E5B0B"/>
    <w:rsid w:val="644043A9"/>
    <w:rsid w:val="64463B67"/>
    <w:rsid w:val="64577984"/>
    <w:rsid w:val="646F17FC"/>
    <w:rsid w:val="646F6E21"/>
    <w:rsid w:val="6473303B"/>
    <w:rsid w:val="6482084B"/>
    <w:rsid w:val="64885CA2"/>
    <w:rsid w:val="64926782"/>
    <w:rsid w:val="649921C9"/>
    <w:rsid w:val="64AC5EEC"/>
    <w:rsid w:val="64B53B86"/>
    <w:rsid w:val="64DE4FA0"/>
    <w:rsid w:val="64E03805"/>
    <w:rsid w:val="64E05BAE"/>
    <w:rsid w:val="64EA71BC"/>
    <w:rsid w:val="64F50D7C"/>
    <w:rsid w:val="64F74C3E"/>
    <w:rsid w:val="6515525E"/>
    <w:rsid w:val="651C59BB"/>
    <w:rsid w:val="651E2F9C"/>
    <w:rsid w:val="65275918"/>
    <w:rsid w:val="653E17C2"/>
    <w:rsid w:val="65440A4D"/>
    <w:rsid w:val="65583753"/>
    <w:rsid w:val="65686D24"/>
    <w:rsid w:val="656E5BB6"/>
    <w:rsid w:val="65766380"/>
    <w:rsid w:val="65850870"/>
    <w:rsid w:val="658723DB"/>
    <w:rsid w:val="65BF7339"/>
    <w:rsid w:val="65C1563C"/>
    <w:rsid w:val="65C81DD7"/>
    <w:rsid w:val="65C97915"/>
    <w:rsid w:val="65CD52A2"/>
    <w:rsid w:val="65CE0420"/>
    <w:rsid w:val="65EA517F"/>
    <w:rsid w:val="65EC082B"/>
    <w:rsid w:val="661C01F6"/>
    <w:rsid w:val="6636119C"/>
    <w:rsid w:val="663F3261"/>
    <w:rsid w:val="665E0769"/>
    <w:rsid w:val="66767630"/>
    <w:rsid w:val="667D1E2D"/>
    <w:rsid w:val="66A62F18"/>
    <w:rsid w:val="66AE50DF"/>
    <w:rsid w:val="66BF4D9B"/>
    <w:rsid w:val="66D6355F"/>
    <w:rsid w:val="66F57FF2"/>
    <w:rsid w:val="671F3E19"/>
    <w:rsid w:val="672571D2"/>
    <w:rsid w:val="672E773B"/>
    <w:rsid w:val="67554517"/>
    <w:rsid w:val="675F6ECF"/>
    <w:rsid w:val="67662843"/>
    <w:rsid w:val="676A652C"/>
    <w:rsid w:val="676C60A7"/>
    <w:rsid w:val="677B4758"/>
    <w:rsid w:val="677E2D05"/>
    <w:rsid w:val="67A44DB6"/>
    <w:rsid w:val="67B46AA4"/>
    <w:rsid w:val="67B6791A"/>
    <w:rsid w:val="67C065FA"/>
    <w:rsid w:val="67C847AF"/>
    <w:rsid w:val="67D37BA1"/>
    <w:rsid w:val="67D957C0"/>
    <w:rsid w:val="67DC169F"/>
    <w:rsid w:val="67FD74AA"/>
    <w:rsid w:val="68005DD0"/>
    <w:rsid w:val="680B6A10"/>
    <w:rsid w:val="6823497B"/>
    <w:rsid w:val="682F3F7B"/>
    <w:rsid w:val="683353CD"/>
    <w:rsid w:val="684625A1"/>
    <w:rsid w:val="685E353F"/>
    <w:rsid w:val="688215FC"/>
    <w:rsid w:val="68AB6EAE"/>
    <w:rsid w:val="68AE71F9"/>
    <w:rsid w:val="68AF24B4"/>
    <w:rsid w:val="68BC294C"/>
    <w:rsid w:val="68CC208E"/>
    <w:rsid w:val="68D01287"/>
    <w:rsid w:val="68DE5A1F"/>
    <w:rsid w:val="68E806A8"/>
    <w:rsid w:val="68EA1FED"/>
    <w:rsid w:val="68F249D8"/>
    <w:rsid w:val="68F94C61"/>
    <w:rsid w:val="68FF7A3F"/>
    <w:rsid w:val="69076A5A"/>
    <w:rsid w:val="69083A4C"/>
    <w:rsid w:val="6911053B"/>
    <w:rsid w:val="694C1494"/>
    <w:rsid w:val="694D1A5E"/>
    <w:rsid w:val="69587A6F"/>
    <w:rsid w:val="697A5148"/>
    <w:rsid w:val="698249D5"/>
    <w:rsid w:val="69931135"/>
    <w:rsid w:val="699856BF"/>
    <w:rsid w:val="699E77C8"/>
    <w:rsid w:val="69B94630"/>
    <w:rsid w:val="69BF7BB1"/>
    <w:rsid w:val="69CB6D2F"/>
    <w:rsid w:val="69D51D4B"/>
    <w:rsid w:val="69E50B84"/>
    <w:rsid w:val="69E833AC"/>
    <w:rsid w:val="6A0E23AF"/>
    <w:rsid w:val="6A107C3C"/>
    <w:rsid w:val="6A135438"/>
    <w:rsid w:val="6A2F2BB4"/>
    <w:rsid w:val="6A494BE8"/>
    <w:rsid w:val="6A503DDB"/>
    <w:rsid w:val="6A69413C"/>
    <w:rsid w:val="6A8D77F9"/>
    <w:rsid w:val="6A952DF0"/>
    <w:rsid w:val="6AA968FA"/>
    <w:rsid w:val="6AAA3D15"/>
    <w:rsid w:val="6AAB15FD"/>
    <w:rsid w:val="6AB26C4F"/>
    <w:rsid w:val="6AB7595B"/>
    <w:rsid w:val="6AC02702"/>
    <w:rsid w:val="6AD0452E"/>
    <w:rsid w:val="6AD97999"/>
    <w:rsid w:val="6ADC2266"/>
    <w:rsid w:val="6AE6471E"/>
    <w:rsid w:val="6AE67C51"/>
    <w:rsid w:val="6AE81183"/>
    <w:rsid w:val="6AF5058A"/>
    <w:rsid w:val="6AF54A3C"/>
    <w:rsid w:val="6AFA6728"/>
    <w:rsid w:val="6B04482B"/>
    <w:rsid w:val="6B0F0A06"/>
    <w:rsid w:val="6B280372"/>
    <w:rsid w:val="6B417ABE"/>
    <w:rsid w:val="6B497206"/>
    <w:rsid w:val="6B5D73A1"/>
    <w:rsid w:val="6B675B51"/>
    <w:rsid w:val="6B6E1935"/>
    <w:rsid w:val="6B791D67"/>
    <w:rsid w:val="6B9672E2"/>
    <w:rsid w:val="6B9F0931"/>
    <w:rsid w:val="6BAB47C5"/>
    <w:rsid w:val="6BBD0AAA"/>
    <w:rsid w:val="6BBE6C23"/>
    <w:rsid w:val="6BC94515"/>
    <w:rsid w:val="6BCC76DB"/>
    <w:rsid w:val="6BD8366C"/>
    <w:rsid w:val="6BE43FB9"/>
    <w:rsid w:val="6BE45423"/>
    <w:rsid w:val="6BE71872"/>
    <w:rsid w:val="6BE87AC4"/>
    <w:rsid w:val="6BF07378"/>
    <w:rsid w:val="6BF10A7C"/>
    <w:rsid w:val="6C080372"/>
    <w:rsid w:val="6C443130"/>
    <w:rsid w:val="6C445F69"/>
    <w:rsid w:val="6C4C615E"/>
    <w:rsid w:val="6C4E2455"/>
    <w:rsid w:val="6C5B3648"/>
    <w:rsid w:val="6C5D2A67"/>
    <w:rsid w:val="6C7E170D"/>
    <w:rsid w:val="6C8D0136"/>
    <w:rsid w:val="6C8F70DF"/>
    <w:rsid w:val="6C920F03"/>
    <w:rsid w:val="6C962827"/>
    <w:rsid w:val="6CA470AE"/>
    <w:rsid w:val="6CBF4424"/>
    <w:rsid w:val="6CC70EBC"/>
    <w:rsid w:val="6CC90029"/>
    <w:rsid w:val="6CCB21F0"/>
    <w:rsid w:val="6CD26FA2"/>
    <w:rsid w:val="6CFA450E"/>
    <w:rsid w:val="6D07658B"/>
    <w:rsid w:val="6D1518DE"/>
    <w:rsid w:val="6D1E78AC"/>
    <w:rsid w:val="6D2A0C1E"/>
    <w:rsid w:val="6D4663DA"/>
    <w:rsid w:val="6D467362"/>
    <w:rsid w:val="6D470611"/>
    <w:rsid w:val="6D4B12A0"/>
    <w:rsid w:val="6D6F38BD"/>
    <w:rsid w:val="6D7B5410"/>
    <w:rsid w:val="6D8D4013"/>
    <w:rsid w:val="6D947BA0"/>
    <w:rsid w:val="6D985B85"/>
    <w:rsid w:val="6DA3706A"/>
    <w:rsid w:val="6DA555CE"/>
    <w:rsid w:val="6DA6248E"/>
    <w:rsid w:val="6DAB14D3"/>
    <w:rsid w:val="6DAB284A"/>
    <w:rsid w:val="6DB60213"/>
    <w:rsid w:val="6DEE179E"/>
    <w:rsid w:val="6DFA5817"/>
    <w:rsid w:val="6E1678CA"/>
    <w:rsid w:val="6E2960DB"/>
    <w:rsid w:val="6E2B1726"/>
    <w:rsid w:val="6E6F4D87"/>
    <w:rsid w:val="6E875368"/>
    <w:rsid w:val="6E876A1A"/>
    <w:rsid w:val="6E8F6ECB"/>
    <w:rsid w:val="6E983E35"/>
    <w:rsid w:val="6E9E5C1A"/>
    <w:rsid w:val="6EA40047"/>
    <w:rsid w:val="6EA82890"/>
    <w:rsid w:val="6EAE069B"/>
    <w:rsid w:val="6EB05C53"/>
    <w:rsid w:val="6ECC0DF7"/>
    <w:rsid w:val="6ECD53A9"/>
    <w:rsid w:val="6EE5593F"/>
    <w:rsid w:val="6EEC4B86"/>
    <w:rsid w:val="6EEE093C"/>
    <w:rsid w:val="6EF50632"/>
    <w:rsid w:val="6F124EE7"/>
    <w:rsid w:val="6F1A392E"/>
    <w:rsid w:val="6F207A01"/>
    <w:rsid w:val="6F4562A4"/>
    <w:rsid w:val="6F574A1F"/>
    <w:rsid w:val="6F5E118B"/>
    <w:rsid w:val="6F6C3F37"/>
    <w:rsid w:val="6F757EA7"/>
    <w:rsid w:val="6F781D05"/>
    <w:rsid w:val="6F800D4E"/>
    <w:rsid w:val="6F84389F"/>
    <w:rsid w:val="6F8D41C8"/>
    <w:rsid w:val="6F8D62BF"/>
    <w:rsid w:val="6F9019DD"/>
    <w:rsid w:val="6F921B0E"/>
    <w:rsid w:val="6F9D3B75"/>
    <w:rsid w:val="6FC57A8F"/>
    <w:rsid w:val="6FD20F86"/>
    <w:rsid w:val="6FFB11EC"/>
    <w:rsid w:val="6FFE3E34"/>
    <w:rsid w:val="70143213"/>
    <w:rsid w:val="701C4749"/>
    <w:rsid w:val="702E4604"/>
    <w:rsid w:val="70300125"/>
    <w:rsid w:val="70343FCA"/>
    <w:rsid w:val="703B782D"/>
    <w:rsid w:val="70454C15"/>
    <w:rsid w:val="705B386F"/>
    <w:rsid w:val="705C787C"/>
    <w:rsid w:val="706E5BEB"/>
    <w:rsid w:val="707B7A3B"/>
    <w:rsid w:val="707C1A99"/>
    <w:rsid w:val="707D0547"/>
    <w:rsid w:val="70815A12"/>
    <w:rsid w:val="70861078"/>
    <w:rsid w:val="709223B5"/>
    <w:rsid w:val="70956655"/>
    <w:rsid w:val="70A70492"/>
    <w:rsid w:val="70CE6622"/>
    <w:rsid w:val="70D4275F"/>
    <w:rsid w:val="70DB32BD"/>
    <w:rsid w:val="70DD3E1C"/>
    <w:rsid w:val="70E71E86"/>
    <w:rsid w:val="70F83F7C"/>
    <w:rsid w:val="70F95885"/>
    <w:rsid w:val="71000835"/>
    <w:rsid w:val="710C2BD2"/>
    <w:rsid w:val="71156158"/>
    <w:rsid w:val="711E1A1C"/>
    <w:rsid w:val="71261FD0"/>
    <w:rsid w:val="714B3569"/>
    <w:rsid w:val="715764DF"/>
    <w:rsid w:val="71590990"/>
    <w:rsid w:val="716A1E2F"/>
    <w:rsid w:val="716B4EA3"/>
    <w:rsid w:val="716F6030"/>
    <w:rsid w:val="71771615"/>
    <w:rsid w:val="717A20B4"/>
    <w:rsid w:val="717C78CF"/>
    <w:rsid w:val="717D102B"/>
    <w:rsid w:val="718830A9"/>
    <w:rsid w:val="718C01E4"/>
    <w:rsid w:val="7192329A"/>
    <w:rsid w:val="719916A5"/>
    <w:rsid w:val="719D3F3F"/>
    <w:rsid w:val="71AA7D9C"/>
    <w:rsid w:val="71B2418A"/>
    <w:rsid w:val="71B3109F"/>
    <w:rsid w:val="71C12955"/>
    <w:rsid w:val="71C43853"/>
    <w:rsid w:val="71C87D78"/>
    <w:rsid w:val="71CA6791"/>
    <w:rsid w:val="71D35C3B"/>
    <w:rsid w:val="71D92869"/>
    <w:rsid w:val="71EF2707"/>
    <w:rsid w:val="71F3785F"/>
    <w:rsid w:val="72031A70"/>
    <w:rsid w:val="721E5102"/>
    <w:rsid w:val="72202363"/>
    <w:rsid w:val="723B03E2"/>
    <w:rsid w:val="723F2741"/>
    <w:rsid w:val="72402ED1"/>
    <w:rsid w:val="72613615"/>
    <w:rsid w:val="726A7471"/>
    <w:rsid w:val="72731F05"/>
    <w:rsid w:val="728225B0"/>
    <w:rsid w:val="728507EE"/>
    <w:rsid w:val="72A24B11"/>
    <w:rsid w:val="72A43EE7"/>
    <w:rsid w:val="72C92DBD"/>
    <w:rsid w:val="72D0299B"/>
    <w:rsid w:val="72D3643C"/>
    <w:rsid w:val="72DE253C"/>
    <w:rsid w:val="72F22A83"/>
    <w:rsid w:val="72F863B1"/>
    <w:rsid w:val="7309097B"/>
    <w:rsid w:val="73094063"/>
    <w:rsid w:val="732549F3"/>
    <w:rsid w:val="73343D7F"/>
    <w:rsid w:val="73471920"/>
    <w:rsid w:val="736456E1"/>
    <w:rsid w:val="73717F22"/>
    <w:rsid w:val="73826A57"/>
    <w:rsid w:val="738A3F6D"/>
    <w:rsid w:val="739365A4"/>
    <w:rsid w:val="739429DF"/>
    <w:rsid w:val="73966A0C"/>
    <w:rsid w:val="73A55958"/>
    <w:rsid w:val="73AA51AA"/>
    <w:rsid w:val="73B8517F"/>
    <w:rsid w:val="73B94117"/>
    <w:rsid w:val="73C17C5C"/>
    <w:rsid w:val="73C352AE"/>
    <w:rsid w:val="73C60720"/>
    <w:rsid w:val="73C64FFD"/>
    <w:rsid w:val="73CE6F52"/>
    <w:rsid w:val="73D1248B"/>
    <w:rsid w:val="73D61419"/>
    <w:rsid w:val="73DC2CC7"/>
    <w:rsid w:val="73DC5D65"/>
    <w:rsid w:val="73E83100"/>
    <w:rsid w:val="73E949DD"/>
    <w:rsid w:val="73FA00B6"/>
    <w:rsid w:val="73FF35F5"/>
    <w:rsid w:val="740B1E3E"/>
    <w:rsid w:val="74110E4F"/>
    <w:rsid w:val="7413784C"/>
    <w:rsid w:val="741E1A98"/>
    <w:rsid w:val="7425628C"/>
    <w:rsid w:val="742C0B41"/>
    <w:rsid w:val="74340A61"/>
    <w:rsid w:val="743A45EB"/>
    <w:rsid w:val="743E57BA"/>
    <w:rsid w:val="7472074F"/>
    <w:rsid w:val="74931323"/>
    <w:rsid w:val="74C73CD0"/>
    <w:rsid w:val="74C94AC5"/>
    <w:rsid w:val="74CB508E"/>
    <w:rsid w:val="74DE2A2C"/>
    <w:rsid w:val="74ED5576"/>
    <w:rsid w:val="750167BE"/>
    <w:rsid w:val="75105AAA"/>
    <w:rsid w:val="75252E0E"/>
    <w:rsid w:val="75393295"/>
    <w:rsid w:val="753C2408"/>
    <w:rsid w:val="754048C2"/>
    <w:rsid w:val="75447ED9"/>
    <w:rsid w:val="754C6BA7"/>
    <w:rsid w:val="755023E7"/>
    <w:rsid w:val="7563668F"/>
    <w:rsid w:val="75641DB6"/>
    <w:rsid w:val="758164BF"/>
    <w:rsid w:val="75A46C8C"/>
    <w:rsid w:val="75AC41E2"/>
    <w:rsid w:val="75AE329E"/>
    <w:rsid w:val="75BA42D4"/>
    <w:rsid w:val="75C5515B"/>
    <w:rsid w:val="75E7501D"/>
    <w:rsid w:val="75EC4D18"/>
    <w:rsid w:val="75F176C7"/>
    <w:rsid w:val="76061F39"/>
    <w:rsid w:val="7618714A"/>
    <w:rsid w:val="76243E3A"/>
    <w:rsid w:val="762E1329"/>
    <w:rsid w:val="763F2354"/>
    <w:rsid w:val="76425ECE"/>
    <w:rsid w:val="764C4665"/>
    <w:rsid w:val="76584D67"/>
    <w:rsid w:val="766709E4"/>
    <w:rsid w:val="766737CD"/>
    <w:rsid w:val="767153FD"/>
    <w:rsid w:val="76764BDF"/>
    <w:rsid w:val="76787C53"/>
    <w:rsid w:val="767B25C8"/>
    <w:rsid w:val="76834FE2"/>
    <w:rsid w:val="768929CE"/>
    <w:rsid w:val="76A47A1D"/>
    <w:rsid w:val="76B96E85"/>
    <w:rsid w:val="76C831E2"/>
    <w:rsid w:val="76EE6FAD"/>
    <w:rsid w:val="76F54768"/>
    <w:rsid w:val="76F72FD4"/>
    <w:rsid w:val="76F7731F"/>
    <w:rsid w:val="770030C9"/>
    <w:rsid w:val="7712457F"/>
    <w:rsid w:val="771F5EDB"/>
    <w:rsid w:val="772133E0"/>
    <w:rsid w:val="77262E56"/>
    <w:rsid w:val="772B3D93"/>
    <w:rsid w:val="772F0B6B"/>
    <w:rsid w:val="776407BA"/>
    <w:rsid w:val="777D134D"/>
    <w:rsid w:val="778C7FAC"/>
    <w:rsid w:val="779122BD"/>
    <w:rsid w:val="77AB1DAB"/>
    <w:rsid w:val="77BA5F1B"/>
    <w:rsid w:val="77C964FC"/>
    <w:rsid w:val="77D92896"/>
    <w:rsid w:val="77EC7749"/>
    <w:rsid w:val="77ED5F9C"/>
    <w:rsid w:val="77F4231E"/>
    <w:rsid w:val="77F90A8D"/>
    <w:rsid w:val="780C7687"/>
    <w:rsid w:val="78125AD6"/>
    <w:rsid w:val="78194C35"/>
    <w:rsid w:val="78211D32"/>
    <w:rsid w:val="78415C70"/>
    <w:rsid w:val="7846139D"/>
    <w:rsid w:val="78505ED7"/>
    <w:rsid w:val="785430C3"/>
    <w:rsid w:val="787770BB"/>
    <w:rsid w:val="787C185F"/>
    <w:rsid w:val="787C1CA7"/>
    <w:rsid w:val="788D430B"/>
    <w:rsid w:val="789271DC"/>
    <w:rsid w:val="78A13393"/>
    <w:rsid w:val="78B50510"/>
    <w:rsid w:val="78B65DD1"/>
    <w:rsid w:val="78BE5292"/>
    <w:rsid w:val="78C100D1"/>
    <w:rsid w:val="78D41969"/>
    <w:rsid w:val="78D5255D"/>
    <w:rsid w:val="78D706BF"/>
    <w:rsid w:val="78D81A7B"/>
    <w:rsid w:val="78DB2784"/>
    <w:rsid w:val="78E42661"/>
    <w:rsid w:val="78E95FDB"/>
    <w:rsid w:val="78F954E5"/>
    <w:rsid w:val="790B6A59"/>
    <w:rsid w:val="791305A6"/>
    <w:rsid w:val="79291F05"/>
    <w:rsid w:val="793358AF"/>
    <w:rsid w:val="794624D1"/>
    <w:rsid w:val="794B7EF5"/>
    <w:rsid w:val="794D1C60"/>
    <w:rsid w:val="7955742B"/>
    <w:rsid w:val="79662E35"/>
    <w:rsid w:val="7968632E"/>
    <w:rsid w:val="796C6B1E"/>
    <w:rsid w:val="79713760"/>
    <w:rsid w:val="7977279C"/>
    <w:rsid w:val="797E5801"/>
    <w:rsid w:val="799A7BE3"/>
    <w:rsid w:val="79A60903"/>
    <w:rsid w:val="79AF6091"/>
    <w:rsid w:val="79B67F13"/>
    <w:rsid w:val="79CC6612"/>
    <w:rsid w:val="79D53C6A"/>
    <w:rsid w:val="79E74CD0"/>
    <w:rsid w:val="79ED2B79"/>
    <w:rsid w:val="79F05BBC"/>
    <w:rsid w:val="79F36A05"/>
    <w:rsid w:val="79FD4249"/>
    <w:rsid w:val="7A0624C7"/>
    <w:rsid w:val="7A111C67"/>
    <w:rsid w:val="7A164605"/>
    <w:rsid w:val="7A3F79FB"/>
    <w:rsid w:val="7A5D6737"/>
    <w:rsid w:val="7A5E2758"/>
    <w:rsid w:val="7A5F5028"/>
    <w:rsid w:val="7A600310"/>
    <w:rsid w:val="7A7037E5"/>
    <w:rsid w:val="7A78483D"/>
    <w:rsid w:val="7A7D6D0B"/>
    <w:rsid w:val="7A8A781B"/>
    <w:rsid w:val="7A904865"/>
    <w:rsid w:val="7AC95D99"/>
    <w:rsid w:val="7AEF0BC0"/>
    <w:rsid w:val="7AF4687F"/>
    <w:rsid w:val="7AFF63FC"/>
    <w:rsid w:val="7B321037"/>
    <w:rsid w:val="7B390DC8"/>
    <w:rsid w:val="7B4A68CD"/>
    <w:rsid w:val="7B4C79A4"/>
    <w:rsid w:val="7B5C356D"/>
    <w:rsid w:val="7B761E56"/>
    <w:rsid w:val="7B802D8D"/>
    <w:rsid w:val="7B823259"/>
    <w:rsid w:val="7B891F60"/>
    <w:rsid w:val="7B9E6D0D"/>
    <w:rsid w:val="7BAC292A"/>
    <w:rsid w:val="7BAC296B"/>
    <w:rsid w:val="7BB820A8"/>
    <w:rsid w:val="7BC22D4D"/>
    <w:rsid w:val="7BCB2C89"/>
    <w:rsid w:val="7BE31433"/>
    <w:rsid w:val="7BF91E8F"/>
    <w:rsid w:val="7BFB5256"/>
    <w:rsid w:val="7C060A99"/>
    <w:rsid w:val="7C065384"/>
    <w:rsid w:val="7C08354A"/>
    <w:rsid w:val="7C092164"/>
    <w:rsid w:val="7C09398C"/>
    <w:rsid w:val="7C096801"/>
    <w:rsid w:val="7C194DB1"/>
    <w:rsid w:val="7C1B696A"/>
    <w:rsid w:val="7C293038"/>
    <w:rsid w:val="7C3144E4"/>
    <w:rsid w:val="7C595AE4"/>
    <w:rsid w:val="7C5A613A"/>
    <w:rsid w:val="7C5E59DF"/>
    <w:rsid w:val="7C6923E3"/>
    <w:rsid w:val="7C6A0990"/>
    <w:rsid w:val="7C821535"/>
    <w:rsid w:val="7C8B6EAA"/>
    <w:rsid w:val="7C947760"/>
    <w:rsid w:val="7C9A738D"/>
    <w:rsid w:val="7CA96DAC"/>
    <w:rsid w:val="7CBA0F5E"/>
    <w:rsid w:val="7CCC6EE9"/>
    <w:rsid w:val="7CD26837"/>
    <w:rsid w:val="7CDC3B91"/>
    <w:rsid w:val="7CF62AC9"/>
    <w:rsid w:val="7CF7011A"/>
    <w:rsid w:val="7D115CE5"/>
    <w:rsid w:val="7D1203CD"/>
    <w:rsid w:val="7D201153"/>
    <w:rsid w:val="7D21594A"/>
    <w:rsid w:val="7D254DEB"/>
    <w:rsid w:val="7D296388"/>
    <w:rsid w:val="7D3B6731"/>
    <w:rsid w:val="7D3F707F"/>
    <w:rsid w:val="7D650C68"/>
    <w:rsid w:val="7D6B6A88"/>
    <w:rsid w:val="7D736C5B"/>
    <w:rsid w:val="7D8378CF"/>
    <w:rsid w:val="7D9544B2"/>
    <w:rsid w:val="7DAA03FF"/>
    <w:rsid w:val="7DBB04FD"/>
    <w:rsid w:val="7DBB12EC"/>
    <w:rsid w:val="7DBD3473"/>
    <w:rsid w:val="7DC96497"/>
    <w:rsid w:val="7DCD4B2C"/>
    <w:rsid w:val="7DDE27DD"/>
    <w:rsid w:val="7DF76AF2"/>
    <w:rsid w:val="7DF8393B"/>
    <w:rsid w:val="7DFD5A85"/>
    <w:rsid w:val="7E126711"/>
    <w:rsid w:val="7E1B0368"/>
    <w:rsid w:val="7E406EE9"/>
    <w:rsid w:val="7E4973FC"/>
    <w:rsid w:val="7E520CF8"/>
    <w:rsid w:val="7E5A2A16"/>
    <w:rsid w:val="7E6523C6"/>
    <w:rsid w:val="7E73446D"/>
    <w:rsid w:val="7E7755E7"/>
    <w:rsid w:val="7E7E3296"/>
    <w:rsid w:val="7E963E86"/>
    <w:rsid w:val="7EAF0D04"/>
    <w:rsid w:val="7EC01719"/>
    <w:rsid w:val="7ECA1B68"/>
    <w:rsid w:val="7ED51D8D"/>
    <w:rsid w:val="7EDD24DA"/>
    <w:rsid w:val="7EEB0822"/>
    <w:rsid w:val="7F053CB7"/>
    <w:rsid w:val="7F0602D4"/>
    <w:rsid w:val="7F1258C2"/>
    <w:rsid w:val="7F1A7BC9"/>
    <w:rsid w:val="7F2E171C"/>
    <w:rsid w:val="7F334CBC"/>
    <w:rsid w:val="7F47658A"/>
    <w:rsid w:val="7F5B2972"/>
    <w:rsid w:val="7F5D44AD"/>
    <w:rsid w:val="7F6814F7"/>
    <w:rsid w:val="7F762836"/>
    <w:rsid w:val="7F793E84"/>
    <w:rsid w:val="7F884A4E"/>
    <w:rsid w:val="7F9231E3"/>
    <w:rsid w:val="7F984A83"/>
    <w:rsid w:val="7F9C28CE"/>
    <w:rsid w:val="7FB01A95"/>
    <w:rsid w:val="7FB04335"/>
    <w:rsid w:val="7FB43BB3"/>
    <w:rsid w:val="7FC672FF"/>
    <w:rsid w:val="7FC946DF"/>
    <w:rsid w:val="7FCA4AC0"/>
    <w:rsid w:val="7FE31131"/>
    <w:rsid w:val="7FF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bmp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18b8b78-bac1-a941-823b-4c458cbf553c\&#21069;&#31471;&#23454;&#20064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历内容"/>
    </customSectPr>
    <customSectPr>
      <sectNamePr val="修改方法1"/>
    </customSectPr>
    <customSectPr>
      <sectNamePr val="修改方法2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前端实习生简历.docx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2020-09-08T07:57:00Z</dcterms:created>
  <dc:creator>支宇</dc:creator>
  <cp:lastModifiedBy>支宇</cp:lastModifiedBy>
  <dcterms:modified xsi:type="dcterms:W3CDTF">2020-09-08T08:12:34Z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